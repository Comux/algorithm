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F07F09" w:themeColor="accent1"/>
        </w:rPr>
        <w:id w:val="-12095622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A6E30" w:rsidRDefault="007A6E30">
          <w:pPr>
            <w:pStyle w:val="aff5"/>
            <w:spacing w:before="1540" w:after="24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07F09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9DAF0363CCA4F76817CE71F7D57B6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A6E30" w:rsidRDefault="007A6E30">
              <w:pPr>
                <w:pStyle w:val="aff5"/>
                <w:pBdr>
                  <w:top w:val="single" w:sz="6" w:space="6" w:color="F07F09" w:themeColor="accent1"/>
                  <w:bottom w:val="single" w:sz="6" w:space="6" w:color="F07F09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07F09" w:themeColor="accent1"/>
                  <w:sz w:val="72"/>
                  <w:szCs w:val="72"/>
                </w:rPr>
                <w:t>Data structure</w:t>
              </w:r>
            </w:p>
          </w:sdtContent>
        </w:sdt>
        <w:sdt>
          <w:sdtPr>
            <w:rPr>
              <w:color w:val="F07F09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8433DC78EC534948A30D7ABDAC9B4D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A6E30" w:rsidRDefault="007A6E30">
              <w:pPr>
                <w:pStyle w:val="aff5"/>
                <w:jc w:val="center"/>
                <w:rPr>
                  <w:color w:val="F07F09" w:themeColor="accent1"/>
                  <w:sz w:val="28"/>
                  <w:szCs w:val="28"/>
                </w:rPr>
              </w:pPr>
              <w:r>
                <w:rPr>
                  <w:rFonts w:hint="eastAsia"/>
                  <w:color w:val="F07F09" w:themeColor="accent1"/>
                  <w:sz w:val="28"/>
                  <w:szCs w:val="28"/>
                </w:rPr>
                <w:t>reference</w:t>
              </w:r>
            </w:p>
          </w:sdtContent>
        </w:sdt>
        <w:p w:rsidR="007A6E30" w:rsidRDefault="007A6E30">
          <w:pPr>
            <w:pStyle w:val="aff5"/>
            <w:spacing w:before="480"/>
            <w:jc w:val="center"/>
            <w:rPr>
              <w:color w:val="F07F09" w:themeColor="accent1"/>
            </w:rPr>
          </w:pPr>
          <w:r>
            <w:rPr>
              <w:noProof/>
              <w:color w:val="F07F09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07F09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02F59" w:rsidRDefault="00D02F59">
                                    <w:pPr>
                                      <w:pStyle w:val="aff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07F09" w:themeColor="accent1"/>
                                        <w:sz w:val="28"/>
                                        <w:szCs w:val="28"/>
                                      </w:rPr>
                                      <w:t>2018-12-8</w:t>
                                    </w:r>
                                  </w:p>
                                </w:sdtContent>
                              </w:sdt>
                              <w:p w:rsidR="00D02F59" w:rsidRDefault="007441A0">
                                <w:pPr>
                                  <w:pStyle w:val="aff5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2F59">
                                      <w:rPr>
                                        <w:rFonts w:hint="eastAsia"/>
                                        <w:caps/>
                                        <w:color w:val="F07F09" w:themeColor="accent1"/>
                                      </w:rPr>
                                      <w:t>Firerabbit</w:t>
                                    </w:r>
                                  </w:sdtContent>
                                </w:sdt>
                              </w:p>
                              <w:p w:rsidR="00D02F59" w:rsidRDefault="007441A0">
                                <w:pPr>
                                  <w:pStyle w:val="aff5"/>
                                  <w:jc w:val="center"/>
                                  <w:rPr>
                                    <w:color w:val="F07F09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07F09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2F59">
                                      <w:rPr>
                                        <w:color w:val="F07F09" w:themeColor="accent1"/>
                                      </w:rPr>
                                      <w:t>FZU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F07F09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02F59" w:rsidRDefault="00D02F59">
                              <w:pPr>
                                <w:pStyle w:val="aff5"/>
                                <w:spacing w:after="40"/>
                                <w:jc w:val="center"/>
                                <w:rPr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07F09" w:themeColor="accent1"/>
                                  <w:sz w:val="28"/>
                                  <w:szCs w:val="28"/>
                                </w:rPr>
                                <w:t>2018-12-8</w:t>
                              </w:r>
                            </w:p>
                          </w:sdtContent>
                        </w:sdt>
                        <w:p w:rsidR="00D02F59" w:rsidRDefault="00310E7D">
                          <w:pPr>
                            <w:pStyle w:val="aff5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2F59">
                                <w:rPr>
                                  <w:rFonts w:hint="eastAsia"/>
                                  <w:caps/>
                                  <w:color w:val="F07F09" w:themeColor="accent1"/>
                                </w:rPr>
                                <w:t>Firerabbit</w:t>
                              </w:r>
                            </w:sdtContent>
                          </w:sdt>
                        </w:p>
                        <w:p w:rsidR="00D02F59" w:rsidRDefault="00310E7D">
                          <w:pPr>
                            <w:pStyle w:val="aff5"/>
                            <w:jc w:val="center"/>
                            <w:rPr>
                              <w:color w:val="F07F09" w:themeColor="accent1"/>
                            </w:rPr>
                          </w:pPr>
                          <w:sdt>
                            <w:sdtPr>
                              <w:rPr>
                                <w:color w:val="F07F09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2F59">
                                <w:rPr>
                                  <w:color w:val="F07F09" w:themeColor="accent1"/>
                                </w:rPr>
                                <w:t>FZU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07F09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A6E30" w:rsidRDefault="007A6E30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  <w:lang w:val="zh-CN"/>
        </w:rPr>
        <w:id w:val="-754909531"/>
        <w:docPartObj>
          <w:docPartGallery w:val="Table of Contents"/>
          <w:docPartUnique/>
        </w:docPartObj>
      </w:sdtPr>
      <w:sdtEndPr/>
      <w:sdtContent>
        <w:p w:rsidR="00D02F59" w:rsidRDefault="00D02F59">
          <w:pPr>
            <w:pStyle w:val="TOC"/>
          </w:pPr>
          <w:r>
            <w:rPr>
              <w:lang w:val="zh-CN"/>
            </w:rPr>
            <w:t>目录</w:t>
          </w:r>
        </w:p>
        <w:p w:rsidR="00D06594" w:rsidRDefault="00D02F59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88972" w:history="1">
            <w:r w:rsidR="00D06594" w:rsidRPr="003F7A4C">
              <w:rPr>
                <w:rStyle w:val="afe"/>
                <w:noProof/>
              </w:rPr>
              <w:t xml:space="preserve">DEV-CPP </w:t>
            </w:r>
            <w:r w:rsidR="00D06594" w:rsidRPr="003F7A4C">
              <w:rPr>
                <w:rStyle w:val="afe"/>
                <w:noProof/>
              </w:rPr>
              <w:t>设置及快捷键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_Toc532288972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3" w:history="1">
            <w:r w:rsidR="00D06594" w:rsidRPr="003F7A4C">
              <w:rPr>
                <w:rStyle w:val="afe"/>
                <w:noProof/>
              </w:rPr>
              <w:t>quick read()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_Toc532288973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4" w:history="1">
            <w:r w:rsidR="00D06594" w:rsidRPr="003F7A4C">
              <w:rPr>
                <w:rStyle w:val="afe"/>
                <w:noProof/>
              </w:rPr>
              <w:t>素数筛法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_Toc532288974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5" w:history="1">
            <w:r w:rsidR="00D06594" w:rsidRPr="003F7A4C">
              <w:rPr>
                <w:rStyle w:val="afe"/>
                <w:noProof/>
              </w:rPr>
              <w:t>射击游戏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_Toc532288975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6" w:history="1">
            <w:r w:rsidR="00D06594" w:rsidRPr="003F7A4C">
              <w:rPr>
                <w:rStyle w:val="afe"/>
                <w:noProof/>
              </w:rPr>
              <w:t>好的序列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_Toc532288976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7" w:history="1">
            <w:r w:rsidR="00D06594" w:rsidRPr="003F7A4C">
              <w:rPr>
                <w:rStyle w:val="afe"/>
                <w:noProof/>
              </w:rPr>
              <w:t>mountain① (810, 13044) ===== stack bsearch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_Toc532288977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5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8" w:history="1">
            <w:r w:rsidR="00D06594" w:rsidRPr="003F7A4C">
              <w:rPr>
                <w:rStyle w:val="afe"/>
                <w:noProof/>
              </w:rPr>
              <w:t>mountain② (60, 2204)  quick read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_Toc532288978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6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79" w:history="1">
            <w:r w:rsidR="00D06594" w:rsidRPr="003F7A4C">
              <w:rPr>
                <w:rStyle w:val="afe"/>
                <w:noProof/>
              </w:rPr>
              <w:t>谁是老大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_Toc532288979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7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0" w:history="1">
            <w:r w:rsidR="00D06594" w:rsidRPr="003F7A4C">
              <w:rPr>
                <w:rStyle w:val="afe"/>
                <w:noProof/>
              </w:rPr>
              <w:t>字符串排序</w:t>
            </w:r>
            <w:r w:rsidR="00D06594" w:rsidRPr="003F7A4C">
              <w:rPr>
                <w:rStyle w:val="afe"/>
                <w:noProof/>
              </w:rPr>
              <w:t xml:space="preserve"> </w:t>
            </w:r>
            <w:r w:rsidR="00D06594" w:rsidRPr="003F7A4C">
              <w:rPr>
                <w:rStyle w:val="afe"/>
                <w:noProof/>
              </w:rPr>
              <w:t>（桶排序</w:t>
            </w:r>
            <w:r w:rsidR="00D06594" w:rsidRPr="003F7A4C">
              <w:rPr>
                <w:rStyle w:val="afe"/>
                <w:noProof/>
              </w:rPr>
              <w:t>+</w:t>
            </w:r>
            <w:r w:rsidR="00D06594" w:rsidRPr="003F7A4C">
              <w:rPr>
                <w:rStyle w:val="afe"/>
                <w:noProof/>
              </w:rPr>
              <w:t>桶内排序）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_Toc532288980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8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1" w:history="1">
            <w:r w:rsidR="00D06594" w:rsidRPr="003F7A4C">
              <w:rPr>
                <w:rStyle w:val="afe"/>
                <w:noProof/>
              </w:rPr>
              <w:t>人潮最多的时段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_Toc532288981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11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2" w:history="1">
            <w:r w:rsidR="00D06594" w:rsidRPr="003F7A4C">
              <w:rPr>
                <w:rStyle w:val="afe"/>
                <w:noProof/>
              </w:rPr>
              <w:t>spruce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_Toc532288982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13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3" w:history="1">
            <w:r w:rsidR="00D06594" w:rsidRPr="003F7A4C">
              <w:rPr>
                <w:rStyle w:val="afe"/>
                <w:noProof/>
              </w:rPr>
              <w:t xml:space="preserve">message ① </w:t>
            </w:r>
            <w:r w:rsidR="00D06594" w:rsidRPr="003F7A4C">
              <w:rPr>
                <w:rStyle w:val="afe"/>
                <w:noProof/>
              </w:rPr>
              <w:t>（</w:t>
            </w:r>
            <w:r w:rsidR="00D06594" w:rsidRPr="003F7A4C">
              <w:rPr>
                <w:rStyle w:val="afe"/>
                <w:noProof/>
              </w:rPr>
              <w:t>pointer</w:t>
            </w:r>
            <w:r w:rsidR="00D06594" w:rsidRPr="003F7A4C">
              <w:rPr>
                <w:rStyle w:val="afe"/>
                <w:noProof/>
              </w:rPr>
              <w:t>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_Toc532288983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14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4" w:history="1">
            <w:r w:rsidR="00D06594" w:rsidRPr="003F7A4C">
              <w:rPr>
                <w:rStyle w:val="afe"/>
                <w:noProof/>
              </w:rPr>
              <w:t xml:space="preserve">message ② </w:t>
            </w:r>
            <w:r w:rsidR="00D06594" w:rsidRPr="003F7A4C">
              <w:rPr>
                <w:rStyle w:val="afe"/>
                <w:noProof/>
              </w:rPr>
              <w:t>（</w:t>
            </w:r>
            <w:r w:rsidR="00D06594" w:rsidRPr="003F7A4C">
              <w:rPr>
                <w:rStyle w:val="afe"/>
                <w:noProof/>
              </w:rPr>
              <w:t>vector</w:t>
            </w:r>
            <w:r w:rsidR="00D06594" w:rsidRPr="003F7A4C">
              <w:rPr>
                <w:rStyle w:val="afe"/>
                <w:noProof/>
              </w:rPr>
              <w:t>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_Toc532288984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16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5" w:history="1">
            <w:r w:rsidR="00D06594" w:rsidRPr="003F7A4C">
              <w:rPr>
                <w:rStyle w:val="afe"/>
                <w:noProof/>
              </w:rPr>
              <w:t>前缀游戏</w:t>
            </w:r>
            <w:r w:rsidR="00D06594" w:rsidRPr="003F7A4C">
              <w:rPr>
                <w:rStyle w:val="afe"/>
                <w:noProof/>
              </w:rPr>
              <w:t xml:space="preserve"> </w:t>
            </w:r>
            <w:r w:rsidR="00D06594" w:rsidRPr="003F7A4C">
              <w:rPr>
                <w:rStyle w:val="afe"/>
                <w:noProof/>
              </w:rPr>
              <w:t>（字典树）</w:t>
            </w:r>
            <w:r w:rsidR="00D06594" w:rsidRPr="003F7A4C">
              <w:rPr>
                <w:rStyle w:val="afe"/>
                <w:noProof/>
              </w:rPr>
              <w:t>①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_Toc532288985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18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6" w:history="1">
            <w:r w:rsidR="00D06594" w:rsidRPr="003F7A4C">
              <w:rPr>
                <w:rStyle w:val="afe"/>
                <w:noProof/>
              </w:rPr>
              <w:t>前缀游戏</w:t>
            </w:r>
            <w:r w:rsidR="00D06594" w:rsidRPr="003F7A4C">
              <w:rPr>
                <w:rStyle w:val="afe"/>
                <w:noProof/>
              </w:rPr>
              <w:t xml:space="preserve">2 </w:t>
            </w:r>
            <w:r w:rsidR="00D06594" w:rsidRPr="003F7A4C">
              <w:rPr>
                <w:rStyle w:val="afe"/>
                <w:noProof/>
              </w:rPr>
              <w:t>（计算好需要最大空间）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_Toc532288986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21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7" w:history="1">
            <w:r w:rsidR="00D06594" w:rsidRPr="003F7A4C">
              <w:rPr>
                <w:rStyle w:val="afe"/>
                <w:noProof/>
              </w:rPr>
              <w:t>前缀游戏</w:t>
            </w:r>
            <w:r w:rsidR="00D06594" w:rsidRPr="003F7A4C">
              <w:rPr>
                <w:rStyle w:val="afe"/>
                <w:noProof/>
              </w:rPr>
              <w:t>3</w:t>
            </w:r>
            <w:r w:rsidR="00D06594" w:rsidRPr="003F7A4C">
              <w:rPr>
                <w:rStyle w:val="afe"/>
                <w:noProof/>
              </w:rPr>
              <w:t>（二叉搜素树）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_Toc532288987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23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8" w:history="1">
            <w:r w:rsidR="00D06594" w:rsidRPr="003F7A4C">
              <w:rPr>
                <w:rStyle w:val="afe"/>
                <w:noProof/>
              </w:rPr>
              <w:t>人口普查</w:t>
            </w:r>
            <w:r w:rsidR="00D06594" w:rsidRPr="003F7A4C">
              <w:rPr>
                <w:rStyle w:val="afe"/>
                <w:noProof/>
              </w:rPr>
              <w:t xml:space="preserve"> </w:t>
            </w:r>
            <w:r w:rsidR="00D06594" w:rsidRPr="003F7A4C">
              <w:rPr>
                <w:rStyle w:val="afe"/>
                <w:noProof/>
              </w:rPr>
              <w:t>（</w:t>
            </w:r>
            <w:r w:rsidR="00D06594" w:rsidRPr="003F7A4C">
              <w:rPr>
                <w:rStyle w:val="afe"/>
                <w:noProof/>
              </w:rPr>
              <w:t>hash</w:t>
            </w:r>
            <w:r w:rsidR="00D06594" w:rsidRPr="003F7A4C">
              <w:rPr>
                <w:rStyle w:val="afe"/>
                <w:noProof/>
              </w:rPr>
              <w:t>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_Toc532288988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27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89" w:history="1">
            <w:r w:rsidR="00D06594" w:rsidRPr="003F7A4C">
              <w:rPr>
                <w:rStyle w:val="afe"/>
                <w:noProof/>
              </w:rPr>
              <w:t>集合</w:t>
            </w:r>
            <w:r w:rsidR="00D06594" w:rsidRPr="003F7A4C">
              <w:rPr>
                <w:rStyle w:val="afe"/>
                <w:noProof/>
              </w:rPr>
              <w:t>1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_Toc532288989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29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0" w:history="1">
            <w:r w:rsidR="00D06594" w:rsidRPr="003F7A4C">
              <w:rPr>
                <w:rStyle w:val="afe"/>
                <w:noProof/>
              </w:rPr>
              <w:t>集合</w:t>
            </w:r>
            <w:r w:rsidR="00D06594" w:rsidRPr="003F7A4C">
              <w:rPr>
                <w:rStyle w:val="afe"/>
                <w:noProof/>
              </w:rPr>
              <w:t>2 ①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_Toc532288990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30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1" w:history="1">
            <w:r w:rsidR="00D06594" w:rsidRPr="003F7A4C">
              <w:rPr>
                <w:rStyle w:val="afe"/>
                <w:noProof/>
              </w:rPr>
              <w:t>集合</w:t>
            </w:r>
            <w:r w:rsidR="00D06594" w:rsidRPr="003F7A4C">
              <w:rPr>
                <w:rStyle w:val="afe"/>
                <w:noProof/>
              </w:rPr>
              <w:t>2 ②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_Toc532288991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31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2" w:history="1">
            <w:r w:rsidR="00D06594" w:rsidRPr="003F7A4C">
              <w:rPr>
                <w:rStyle w:val="afe"/>
                <w:noProof/>
              </w:rPr>
              <w:t>摸鱼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_Toc532288992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32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3" w:history="1">
            <w:r w:rsidR="00D06594" w:rsidRPr="003F7A4C">
              <w:rPr>
                <w:rStyle w:val="afe"/>
                <w:noProof/>
              </w:rPr>
              <w:t>智慧果分堆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_Toc532288993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35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4" w:history="1">
            <w:r w:rsidR="00D06594" w:rsidRPr="003F7A4C">
              <w:rPr>
                <w:rStyle w:val="afe"/>
                <w:noProof/>
              </w:rPr>
              <w:t>朋友圈</w:t>
            </w:r>
            <w:r w:rsidR="00D06594" w:rsidRPr="003F7A4C">
              <w:rPr>
                <w:rStyle w:val="afe"/>
                <w:noProof/>
              </w:rPr>
              <w:t xml:space="preserve"> </w:t>
            </w:r>
            <w:r w:rsidR="00D06594" w:rsidRPr="003F7A4C">
              <w:rPr>
                <w:rStyle w:val="afe"/>
                <w:noProof/>
              </w:rPr>
              <w:t>（并查集）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_Toc532288994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36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5" w:history="1">
            <w:r w:rsidR="00D06594" w:rsidRPr="003F7A4C">
              <w:rPr>
                <w:rStyle w:val="afe"/>
                <w:noProof/>
              </w:rPr>
              <w:t>破碎的数组</w:t>
            </w:r>
            <w:r w:rsidR="00D06594" w:rsidRPr="003F7A4C">
              <w:rPr>
                <w:rStyle w:val="afe"/>
                <w:noProof/>
              </w:rPr>
              <w:t xml:space="preserve"> (</w:t>
            </w:r>
            <w:r w:rsidR="00D06594" w:rsidRPr="003F7A4C">
              <w:rPr>
                <w:rStyle w:val="afe"/>
                <w:noProof/>
              </w:rPr>
              <w:t>并查集</w:t>
            </w:r>
            <w:r w:rsidR="00D06594" w:rsidRPr="003F7A4C">
              <w:rPr>
                <w:rStyle w:val="afe"/>
                <w:noProof/>
              </w:rPr>
              <w:t xml:space="preserve"> + offline)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_Toc532288995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38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6" w:history="1">
            <w:r w:rsidR="00D06594" w:rsidRPr="003F7A4C">
              <w:rPr>
                <w:rStyle w:val="afe"/>
                <w:noProof/>
              </w:rPr>
              <w:t>最短路径</w:t>
            </w:r>
            <w:r w:rsidR="00D06594" w:rsidRPr="003F7A4C">
              <w:rPr>
                <w:rStyle w:val="afe"/>
                <w:noProof/>
              </w:rPr>
              <w:t xml:space="preserve"> (forward star)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_Toc532288996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40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7" w:history="1">
            <w:r w:rsidR="00D06594" w:rsidRPr="003F7A4C">
              <w:rPr>
                <w:rStyle w:val="afe"/>
                <w:noProof/>
              </w:rPr>
              <w:t>最短路径</w:t>
            </w:r>
            <w:r w:rsidR="00D06594" w:rsidRPr="003F7A4C">
              <w:rPr>
                <w:rStyle w:val="afe"/>
                <w:noProof/>
              </w:rPr>
              <w:t xml:space="preserve">2 </w:t>
            </w:r>
            <w:r w:rsidR="00D06594" w:rsidRPr="003F7A4C">
              <w:rPr>
                <w:rStyle w:val="afe"/>
                <w:noProof/>
              </w:rPr>
              <w:t>（邻接表）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_Toc532288997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42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8" w:history="1">
            <w:r w:rsidR="00D06594" w:rsidRPr="003F7A4C">
              <w:rPr>
                <w:rStyle w:val="afe"/>
                <w:noProof/>
              </w:rPr>
              <w:t>贪心大法官</w:t>
            </w:r>
            <w:r w:rsidR="00D06594" w:rsidRPr="003F7A4C">
              <w:rPr>
                <w:rStyle w:val="afe"/>
                <w:noProof/>
              </w:rPr>
              <w:t xml:space="preserve"> </w:t>
            </w:r>
            <w:r w:rsidR="00D06594" w:rsidRPr="003F7A4C">
              <w:rPr>
                <w:rStyle w:val="afe"/>
                <w:noProof/>
              </w:rPr>
              <w:t>（拓扑排序）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_Toc532288998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44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8999" w:history="1">
            <w:r w:rsidR="00D06594" w:rsidRPr="003F7A4C">
              <w:rPr>
                <w:rStyle w:val="afe"/>
                <w:noProof/>
              </w:rPr>
              <w:t>二叉树遍历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_Toc532288999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46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9000" w:history="1">
            <w:r w:rsidR="00D06594" w:rsidRPr="003F7A4C">
              <w:rPr>
                <w:rStyle w:val="afe"/>
                <w:noProof/>
              </w:rPr>
              <w:t>找某个字符串的不同子串的数目</w:t>
            </w:r>
            <w:r w:rsidR="00D06594" w:rsidRPr="003F7A4C">
              <w:rPr>
                <w:rStyle w:val="afe"/>
                <w:noProof/>
              </w:rPr>
              <w:t>(</w:t>
            </w:r>
            <w:r w:rsidR="00D06594" w:rsidRPr="003F7A4C">
              <w:rPr>
                <w:rStyle w:val="afe"/>
                <w:rFonts w:ascii="Calibri Light" w:hAnsi="Calibri Light" w:cs="Calibri Light"/>
                <w:noProof/>
              </w:rPr>
              <w:t>O</w:t>
            </w:r>
            <w:r w:rsidR="00D06594" w:rsidRPr="003F7A4C">
              <w:rPr>
                <w:rStyle w:val="afe"/>
                <w:noProof/>
              </w:rPr>
              <w:t>(n^2))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_Toc532289000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48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9001" w:history="1">
            <w:r w:rsidR="00D06594" w:rsidRPr="003F7A4C">
              <w:rPr>
                <w:rStyle w:val="afe"/>
                <w:noProof/>
              </w:rPr>
              <w:t>二分查找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_Toc532289001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48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6594" w:rsidRDefault="007441A0">
          <w:pPr>
            <w:pStyle w:val="11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32289002" w:history="1">
            <w:r w:rsidR="00D06594" w:rsidRPr="003F7A4C">
              <w:rPr>
                <w:rStyle w:val="afe"/>
                <w:noProof/>
              </w:rPr>
              <w:t>最小生成树（</w:t>
            </w:r>
            <w:r w:rsidR="00D06594" w:rsidRPr="003F7A4C">
              <w:rPr>
                <w:rStyle w:val="afe"/>
                <w:noProof/>
              </w:rPr>
              <w:t>KRUSKAL</w:t>
            </w:r>
            <w:r w:rsidR="00D06594" w:rsidRPr="003F7A4C">
              <w:rPr>
                <w:rStyle w:val="afe"/>
                <w:noProof/>
              </w:rPr>
              <w:t>）</w:t>
            </w:r>
            <w:r w:rsidR="00D06594">
              <w:rPr>
                <w:noProof/>
                <w:webHidden/>
              </w:rPr>
              <w:tab/>
            </w:r>
            <w:r w:rsidR="00D06594">
              <w:rPr>
                <w:noProof/>
                <w:webHidden/>
              </w:rPr>
              <w:fldChar w:fldCharType="begin"/>
            </w:r>
            <w:r w:rsidR="00D06594">
              <w:rPr>
                <w:noProof/>
                <w:webHidden/>
              </w:rPr>
              <w:instrText xml:space="preserve"> PAGEREF _Toc532289002 \h </w:instrText>
            </w:r>
            <w:r w:rsidR="00D06594">
              <w:rPr>
                <w:noProof/>
                <w:webHidden/>
              </w:rPr>
            </w:r>
            <w:r w:rsidR="00D06594">
              <w:rPr>
                <w:noProof/>
                <w:webHidden/>
              </w:rPr>
              <w:fldChar w:fldCharType="separate"/>
            </w:r>
            <w:r w:rsidR="00D06594">
              <w:rPr>
                <w:noProof/>
                <w:webHidden/>
              </w:rPr>
              <w:t>50</w:t>
            </w:r>
            <w:r w:rsidR="00D06594">
              <w:rPr>
                <w:noProof/>
                <w:webHidden/>
              </w:rPr>
              <w:fldChar w:fldCharType="end"/>
            </w:r>
          </w:hyperlink>
        </w:p>
        <w:p w:rsidR="00D02F59" w:rsidRDefault="00D02F59">
          <w:r>
            <w:rPr>
              <w:b/>
              <w:bCs/>
              <w:lang w:val="zh-CN"/>
            </w:rPr>
            <w:fldChar w:fldCharType="end"/>
          </w:r>
        </w:p>
      </w:sdtContent>
    </w:sdt>
    <w:p w:rsidR="00D02F59" w:rsidRDefault="00D02F59" w:rsidP="00D02F59">
      <w:pPr>
        <w:pStyle w:val="a3"/>
      </w:pPr>
    </w:p>
    <w:p w:rsidR="00D02F59" w:rsidRDefault="00D02F59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A10484" w:rsidRDefault="002A4B8B">
      <w:pPr>
        <w:pStyle w:val="a3"/>
      </w:pPr>
      <w:r>
        <w:rPr>
          <w:rFonts w:hint="eastAsia"/>
        </w:rPr>
        <w:t>DS</w:t>
      </w:r>
    </w:p>
    <w:p w:rsidR="0099336C" w:rsidRDefault="0099336C">
      <w:pPr>
        <w:pStyle w:val="1"/>
      </w:pPr>
      <w:bookmarkStart w:id="0" w:name="_Toc532288972"/>
      <w:r>
        <w:rPr>
          <w:rFonts w:hint="eastAsia"/>
        </w:rPr>
        <w:t>D</w:t>
      </w:r>
      <w:r>
        <w:t xml:space="preserve">EV-CPP </w:t>
      </w:r>
      <w:r>
        <w:rPr>
          <w:rFonts w:hint="eastAsia"/>
        </w:rPr>
        <w:t>设置</w:t>
      </w:r>
      <w:r w:rsidR="004F1CB0">
        <w:rPr>
          <w:rFonts w:hint="eastAsia"/>
        </w:rPr>
        <w:t>及快捷键</w:t>
      </w:r>
      <w:bookmarkEnd w:id="0"/>
    </w:p>
    <w:p w:rsidR="00C16028" w:rsidRDefault="00C16028" w:rsidP="0099336C">
      <w:r>
        <w:rPr>
          <w:rFonts w:hint="eastAsia"/>
        </w:rPr>
        <w:t>工具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编辑器选项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高亮当前行</w:t>
      </w:r>
    </w:p>
    <w:p w:rsidR="00BB6A7B" w:rsidRDefault="00910E08" w:rsidP="00BB6A7B">
      <w:pPr>
        <w:pStyle w:val="aff4"/>
        <w:numPr>
          <w:ilvl w:val="0"/>
          <w:numId w:val="30"/>
        </w:numPr>
        <w:ind w:firstLineChars="0"/>
      </w:pPr>
      <w:r>
        <w:rPr>
          <w:rFonts w:hint="eastAsia"/>
        </w:rPr>
        <w:t>语法</w:t>
      </w:r>
      <w:r w:rsidR="00B80D7C">
        <w:rPr>
          <w:rFonts w:hint="eastAsia"/>
        </w:rPr>
        <w:t xml:space="preserve"> </w:t>
      </w:r>
      <w:r w:rsidR="00B80D7C">
        <w:t>–</w:t>
      </w:r>
      <w:r w:rsidR="0099336C">
        <w:t xml:space="preserve"> </w:t>
      </w:r>
      <w:r w:rsidR="00216B5E">
        <w:rPr>
          <w:rFonts w:hint="eastAsia"/>
        </w:rPr>
        <w:t>&gt;</w:t>
      </w:r>
      <w:r w:rsidR="00216B5E" w:rsidRPr="00216B5E">
        <w:rPr>
          <w:rFonts w:hint="eastAsia"/>
        </w:rPr>
        <w:t xml:space="preserve"> </w:t>
      </w:r>
      <w:r w:rsidR="00216B5E">
        <w:rPr>
          <w:rFonts w:hint="eastAsia"/>
        </w:rPr>
        <w:t>S</w:t>
      </w:r>
      <w:r w:rsidR="00216B5E">
        <w:t>ymbol</w:t>
      </w:r>
      <w:r w:rsidR="00901227">
        <w:rPr>
          <w:rFonts w:hint="eastAsia"/>
        </w:rPr>
        <w:t>（前景</w:t>
      </w:r>
      <w:r w:rsidR="00901227">
        <w:t xml:space="preserve"> Teal</w:t>
      </w:r>
      <w:r w:rsidR="00901227">
        <w:rPr>
          <w:rFonts w:hint="eastAsia"/>
        </w:rPr>
        <w:t>）</w:t>
      </w:r>
      <w:r w:rsidR="00642E7C">
        <w:t>, Space, String</w:t>
      </w:r>
      <w:r w:rsidR="004D45BD">
        <w:t xml:space="preserve">  </w:t>
      </w:r>
      <w:r w:rsidR="006D3A7C">
        <w:rPr>
          <w:rFonts w:hint="eastAsia"/>
        </w:rPr>
        <w:t>背景：</w:t>
      </w:r>
      <w:r w:rsidR="00642E7C">
        <w:rPr>
          <w:rFonts w:hint="eastAsia"/>
        </w:rPr>
        <w:t>（</w:t>
      </w:r>
      <w:r w:rsidR="00642E7C">
        <w:rPr>
          <w:rFonts w:hint="eastAsia"/>
        </w:rPr>
        <w:t>217</w:t>
      </w:r>
      <w:r w:rsidR="00642E7C">
        <w:rPr>
          <w:rFonts w:hint="eastAsia"/>
        </w:rPr>
        <w:t>，</w:t>
      </w:r>
      <w:r w:rsidR="00642E7C">
        <w:rPr>
          <w:rFonts w:hint="eastAsia"/>
        </w:rPr>
        <w:t xml:space="preserve"> 217</w:t>
      </w:r>
      <w:r w:rsidR="00642E7C">
        <w:rPr>
          <w:rFonts w:hint="eastAsia"/>
        </w:rPr>
        <w:t>，</w:t>
      </w:r>
      <w:r w:rsidR="00642E7C">
        <w:rPr>
          <w:rFonts w:hint="eastAsia"/>
        </w:rPr>
        <w:t xml:space="preserve"> 217</w:t>
      </w:r>
      <w:r w:rsidR="00216B5E">
        <w:rPr>
          <w:rFonts w:hint="eastAsia"/>
        </w:rPr>
        <w:t>）</w:t>
      </w:r>
    </w:p>
    <w:p w:rsidR="00F22544" w:rsidRPr="00642E7C" w:rsidRDefault="00F22544" w:rsidP="00BB6A7B">
      <w:pPr>
        <w:pStyle w:val="aff4"/>
        <w:numPr>
          <w:ilvl w:val="0"/>
          <w:numId w:val="30"/>
        </w:numPr>
        <w:ind w:firstLineChars="0"/>
      </w:pPr>
      <w:r>
        <w:t>S</w:t>
      </w:r>
      <w:r>
        <w:rPr>
          <w:rFonts w:hint="eastAsia"/>
        </w:rPr>
        <w:t>e</w:t>
      </w:r>
      <w:r>
        <w:t xml:space="preserve">lected text (2, 6) </w:t>
      </w:r>
      <w:r>
        <w:rPr>
          <w:rFonts w:hint="eastAsia"/>
        </w:rPr>
        <w:t>第二行，第六列</w:t>
      </w:r>
      <w:r w:rsidR="000A6995">
        <w:tab/>
      </w:r>
    </w:p>
    <w:p w:rsidR="001302E6" w:rsidRDefault="001302E6" w:rsidP="001302E6">
      <w:r>
        <w:rPr>
          <w:rFonts w:hint="eastAsia"/>
        </w:rPr>
        <w:t>工具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编译选项</w:t>
      </w:r>
      <w:r>
        <w:rPr>
          <w:rFonts w:hint="eastAsia"/>
        </w:rPr>
        <w:t xml:space="preserve"> </w:t>
      </w:r>
      <w:r>
        <w:t xml:space="preserve">-&gt; </w:t>
      </w:r>
      <w:r w:rsidR="00365BB4">
        <w:rPr>
          <w:rFonts w:hint="eastAsia"/>
        </w:rPr>
        <w:t>代码生成</w:t>
      </w:r>
      <w:r w:rsidR="00365BB4">
        <w:rPr>
          <w:rFonts w:hint="eastAsia"/>
        </w:rPr>
        <w:t>/</w:t>
      </w:r>
      <w:r w:rsidR="00365BB4">
        <w:rPr>
          <w:rFonts w:hint="eastAsia"/>
        </w:rPr>
        <w:t>优化</w:t>
      </w:r>
      <w:r w:rsidR="00365BB4">
        <w:rPr>
          <w:rFonts w:hint="eastAsia"/>
        </w:rPr>
        <w:t xml:space="preserve"> </w:t>
      </w:r>
      <w:r w:rsidR="00365BB4">
        <w:t>–</w:t>
      </w:r>
      <w:r w:rsidR="00365BB4">
        <w:rPr>
          <w:rFonts w:hint="eastAsia"/>
        </w:rPr>
        <w:t>&gt;</w:t>
      </w:r>
      <w:r w:rsidR="00365BB4">
        <w:t xml:space="preserve">  </w:t>
      </w:r>
      <w:r w:rsidR="00365BB4">
        <w:rPr>
          <w:rFonts w:hint="eastAsia"/>
        </w:rPr>
        <w:t>代码生成</w:t>
      </w:r>
      <w:r w:rsidR="00365BB4">
        <w:rPr>
          <w:rFonts w:hint="eastAsia"/>
        </w:rPr>
        <w:t xml:space="preserve"> </w:t>
      </w:r>
      <w:r w:rsidR="00365BB4">
        <w:t xml:space="preserve">-&gt; </w:t>
      </w:r>
      <w:r w:rsidR="00365BB4">
        <w:rPr>
          <w:rFonts w:hint="eastAsia"/>
        </w:rPr>
        <w:t>语言标准</w:t>
      </w:r>
      <w:r w:rsidR="00365BB4">
        <w:rPr>
          <w:rFonts w:hint="eastAsia"/>
        </w:rPr>
        <w:t xml:space="preserve"> </w:t>
      </w:r>
      <w:r w:rsidR="00365BB4">
        <w:t>-&gt; GNU C++11</w:t>
      </w:r>
    </w:p>
    <w:p w:rsidR="004F1CB0" w:rsidRDefault="004F1CB0" w:rsidP="001302E6"/>
    <w:p w:rsidR="004F1CB0" w:rsidRPr="00F028CF" w:rsidRDefault="004F1CB0" w:rsidP="004F1CB0">
      <w:pPr>
        <w:rPr>
          <w:sz w:val="28"/>
        </w:rPr>
      </w:pPr>
      <w:r w:rsidRPr="00F028CF">
        <w:rPr>
          <w:sz w:val="28"/>
        </w:rPr>
        <w:t>Ctrl + D         delete one line</w:t>
      </w:r>
    </w:p>
    <w:p w:rsidR="004F1CB0" w:rsidRPr="00F028CF" w:rsidRDefault="004F1CB0" w:rsidP="004F1CB0">
      <w:pPr>
        <w:rPr>
          <w:sz w:val="28"/>
        </w:rPr>
      </w:pPr>
      <w:r w:rsidRPr="00F028CF">
        <w:rPr>
          <w:sz w:val="28"/>
        </w:rPr>
        <w:t>Ctrl + E         copy one line to below</w:t>
      </w:r>
    </w:p>
    <w:p w:rsidR="004F1CB0" w:rsidRPr="00F028CF" w:rsidRDefault="004F1CB0" w:rsidP="004F1CB0">
      <w:pPr>
        <w:rPr>
          <w:sz w:val="28"/>
        </w:rPr>
      </w:pPr>
      <w:r w:rsidRPr="00F028CF">
        <w:rPr>
          <w:sz w:val="28"/>
        </w:rPr>
        <w:t>Ctrl + I</w:t>
      </w:r>
      <w:r w:rsidRPr="00F028CF">
        <w:rPr>
          <w:sz w:val="28"/>
        </w:rPr>
        <w:tab/>
      </w:r>
      <w:r w:rsidRPr="00F028CF">
        <w:rPr>
          <w:sz w:val="28"/>
        </w:rPr>
        <w:tab/>
        <w:t xml:space="preserve"> Increase Search</w:t>
      </w:r>
    </w:p>
    <w:p w:rsidR="004F1CB0" w:rsidRPr="00F028CF" w:rsidRDefault="004F1CB0" w:rsidP="004F1CB0">
      <w:pPr>
        <w:rPr>
          <w:sz w:val="28"/>
        </w:rPr>
      </w:pPr>
      <w:r w:rsidRPr="00F028CF">
        <w:rPr>
          <w:sz w:val="28"/>
        </w:rPr>
        <w:t xml:space="preserve">Ctrl + R         replace </w:t>
      </w:r>
    </w:p>
    <w:p w:rsidR="004F1CB0" w:rsidRPr="00F028CF" w:rsidRDefault="004F1CB0" w:rsidP="004F1CB0">
      <w:pPr>
        <w:rPr>
          <w:sz w:val="28"/>
        </w:rPr>
      </w:pPr>
      <w:r w:rsidRPr="00F028CF">
        <w:rPr>
          <w:sz w:val="28"/>
        </w:rPr>
        <w:t>Ctrl + T</w:t>
      </w:r>
      <w:r w:rsidRPr="00F028CF">
        <w:rPr>
          <w:sz w:val="28"/>
        </w:rPr>
        <w:tab/>
      </w:r>
      <w:r w:rsidRPr="00F028CF">
        <w:rPr>
          <w:sz w:val="28"/>
        </w:rPr>
        <w:tab/>
        <w:t xml:space="preserve"> To-Do /* TODO (xjliang#1#): test for to do */</w:t>
      </w:r>
    </w:p>
    <w:p w:rsidR="00D06594" w:rsidRPr="004F1CB0" w:rsidRDefault="00D06594" w:rsidP="004F1CB0">
      <w:pPr>
        <w:rPr>
          <w:sz w:val="36"/>
        </w:rPr>
      </w:pPr>
    </w:p>
    <w:p w:rsidR="009D34FD" w:rsidRDefault="009D34FD">
      <w:pPr>
        <w:pStyle w:val="1"/>
      </w:pPr>
      <w:bookmarkStart w:id="1" w:name="_Toc532288973"/>
      <w:r>
        <w:t>quick read()</w:t>
      </w:r>
      <w:bookmarkEnd w:id="1"/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>// quick read positive integers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 xml:space="preserve">inline int read() 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>{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 xml:space="preserve">    int data = 0;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 xml:space="preserve">    char ch = 0;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lastRenderedPageBreak/>
        <w:t xml:space="preserve">    while (ch&lt;'0' || ch&gt;'9') ch = getchar(); // read other char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 xml:space="preserve">    while (ch&gt;='0' &amp;&amp; ch&lt;='9') data = data*10 + ch-'0', ch=getchar();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 xml:space="preserve">    return data;</w:t>
      </w:r>
    </w:p>
    <w:p w:rsidR="009D34FD" w:rsidRPr="00F928FD" w:rsidRDefault="009D34FD" w:rsidP="00F928FD">
      <w:pPr>
        <w:spacing w:line="240" w:lineRule="auto"/>
        <w:rPr>
          <w:rFonts w:ascii="Consolas" w:hAnsi="Consolas"/>
        </w:rPr>
      </w:pPr>
      <w:r w:rsidRPr="00F928FD">
        <w:rPr>
          <w:rFonts w:ascii="Consolas" w:hAnsi="Consolas"/>
        </w:rPr>
        <w:t>}</w:t>
      </w:r>
    </w:p>
    <w:p w:rsidR="009D34FD" w:rsidRDefault="009D34FD" w:rsidP="009D34FD"/>
    <w:p w:rsidR="00D06594" w:rsidRPr="00D06594" w:rsidRDefault="00D06594" w:rsidP="00D06594">
      <w:pPr>
        <w:rPr>
          <w:sz w:val="36"/>
        </w:rPr>
      </w:pPr>
      <w:r w:rsidRPr="00D06594">
        <w:rPr>
          <w:sz w:val="36"/>
        </w:rPr>
        <w:t>ios_base::sync_with_stdio(false);</w:t>
      </w:r>
    </w:p>
    <w:p w:rsidR="00D06594" w:rsidRDefault="00D06594" w:rsidP="00D06594">
      <w:pPr>
        <w:rPr>
          <w:sz w:val="36"/>
        </w:rPr>
      </w:pPr>
      <w:r w:rsidRPr="00D06594">
        <w:rPr>
          <w:sz w:val="36"/>
        </w:rPr>
        <w:t>cin.tie(NULL);</w:t>
      </w:r>
    </w:p>
    <w:p w:rsidR="00D06594" w:rsidRDefault="00D06594" w:rsidP="009D34FD"/>
    <w:p w:rsidR="00D06594" w:rsidRPr="009D34FD" w:rsidRDefault="00D06594" w:rsidP="009D34FD"/>
    <w:p w:rsidR="00855982" w:rsidRDefault="002A4B8B" w:rsidP="002A4B8B">
      <w:pPr>
        <w:pStyle w:val="1"/>
      </w:pPr>
      <w:bookmarkStart w:id="2" w:name="_Toc532288974"/>
      <w:r>
        <w:rPr>
          <w:rFonts w:hint="eastAsia"/>
        </w:rPr>
        <w:t>素数</w:t>
      </w:r>
      <w:r w:rsidR="00E00B63">
        <w:rPr>
          <w:rFonts w:hint="eastAsia"/>
        </w:rPr>
        <w:t>筛法</w:t>
      </w:r>
      <w:bookmarkEnd w:id="2"/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>#include &lt;stdio.h&gt;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>#define N 100005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>short is_not_prime[N] = { 0 }; // all is prime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>void Sieve()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>{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int m, k;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for (m = 2; m * m &lt;= N; m++)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{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if (!is_not_prime[m])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{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for (k = m + m; k &lt;= N; k += m)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{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    if (!is_not_prime[k])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    {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        is_not_prime[k] = 1;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    }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    }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    }</w:t>
      </w:r>
    </w:p>
    <w:p w:rsidR="00E00B63" w:rsidRPr="00E00B63" w:rsidRDefault="00E00B63" w:rsidP="00E00B63">
      <w:pPr>
        <w:spacing w:line="240" w:lineRule="auto"/>
        <w:rPr>
          <w:rFonts w:ascii="Consolas" w:hAnsi="Consolas"/>
        </w:rPr>
      </w:pPr>
      <w:r w:rsidRPr="00E00B63">
        <w:rPr>
          <w:rFonts w:ascii="Consolas" w:hAnsi="Consolas"/>
        </w:rPr>
        <w:t xml:space="preserve">    }</w:t>
      </w:r>
    </w:p>
    <w:p w:rsidR="007D6D10" w:rsidRPr="00E00B63" w:rsidRDefault="00CC08D3" w:rsidP="00E00B63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C45AD" w:rsidRDefault="007C45AD">
      <w:pPr>
        <w:pStyle w:val="1"/>
      </w:pPr>
      <w:bookmarkStart w:id="3" w:name="_Toc532288975"/>
      <w:r>
        <w:rPr>
          <w:rFonts w:hint="eastAsia"/>
        </w:rPr>
        <w:lastRenderedPageBreak/>
        <w:t>射击游戏</w:t>
      </w:r>
      <w:bookmarkEnd w:id="3"/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#include &lt;stdio.h&gt;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#define MAX_N 3003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typedef struct Pair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{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int id;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int key;</w:t>
      </w:r>
    </w:p>
    <w:p w:rsidR="007C45AD" w:rsidRPr="007C45AD" w:rsidRDefault="007D6D10" w:rsidP="007C45A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} </w:t>
      </w:r>
      <w:r w:rsidR="007C45AD" w:rsidRPr="007C45AD">
        <w:rPr>
          <w:rFonts w:ascii="Consolas" w:hAnsi="Consolas"/>
        </w:rPr>
        <w:t>next[MAX_N];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void JosePhus(int n)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{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int i, j, k, m = 1;</w:t>
      </w:r>
    </w:p>
    <w:p w:rsidR="007C45AD" w:rsidRPr="007C45AD" w:rsidRDefault="007D6D10" w:rsidP="007C45A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for (i = 0; i &lt; n - 1; i++)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next[i].id = i + 1;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k = n - 1;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 w:hint="eastAsia"/>
        </w:rPr>
        <w:t xml:space="preserve">    next[k].id = 0; // </w:t>
      </w:r>
      <w:r w:rsidRPr="007C45AD">
        <w:rPr>
          <w:rFonts w:ascii="Consolas" w:hAnsi="Consolas" w:hint="eastAsia"/>
        </w:rPr>
        <w:t>组成循环数组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for (i = 1; i &lt; n; i++)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{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for (j = 1; j &lt; m; j++)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    k = next[k].id;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m = next[next[k].id].key;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printf("%d ", next[k].id + 1);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    next[k].id = next[next[k].id].id;</w:t>
      </w:r>
    </w:p>
    <w:p w:rsidR="007C45AD" w:rsidRPr="007C45AD" w:rsidRDefault="007D6D10" w:rsidP="007C45A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7C45AD" w:rsidRPr="007C45AD">
        <w:rPr>
          <w:rFonts w:ascii="Consolas" w:hAnsi="Consolas"/>
        </w:rPr>
        <w:t>}</w:t>
      </w:r>
    </w:p>
    <w:p w:rsidR="007C45AD" w:rsidRP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 xml:space="preserve">    printf("%d", next[k].id + 1);</w:t>
      </w:r>
    </w:p>
    <w:p w:rsidR="007C45AD" w:rsidRDefault="007C45AD" w:rsidP="007C45AD">
      <w:pPr>
        <w:spacing w:line="240" w:lineRule="auto"/>
        <w:rPr>
          <w:rFonts w:ascii="Consolas" w:hAnsi="Consolas"/>
        </w:rPr>
      </w:pPr>
      <w:r w:rsidRPr="007C45AD">
        <w:rPr>
          <w:rFonts w:ascii="Consolas" w:hAnsi="Consolas"/>
        </w:rPr>
        <w:t>}</w:t>
      </w:r>
    </w:p>
    <w:p w:rsidR="00C8190E" w:rsidRPr="007C45AD" w:rsidRDefault="00C8190E" w:rsidP="007C45AD">
      <w:pPr>
        <w:spacing w:line="240" w:lineRule="auto"/>
        <w:rPr>
          <w:rFonts w:ascii="Consolas" w:hAnsi="Consolas"/>
        </w:rPr>
      </w:pPr>
    </w:p>
    <w:p w:rsidR="00C8190E" w:rsidRDefault="00C8190E">
      <w:pPr>
        <w:pStyle w:val="1"/>
      </w:pPr>
      <w:bookmarkStart w:id="4" w:name="_Toc532288976"/>
      <w:r>
        <w:rPr>
          <w:rFonts w:hint="eastAsia"/>
        </w:rPr>
        <w:t>好的序列</w:t>
      </w:r>
      <w:bookmarkEnd w:id="4"/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>#include &lt;stdio.h&gt;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lastRenderedPageBreak/>
        <w:t>#include &lt;string.h&gt;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#define </w:t>
      </w:r>
      <w:r w:rsidR="0051658B" w:rsidRPr="00F4378B">
        <w:rPr>
          <w:rFonts w:ascii="Consolas" w:hAnsi="Consolas"/>
        </w:rPr>
        <w:t>N</w:t>
      </w:r>
      <w:r w:rsidRPr="00F4378B">
        <w:rPr>
          <w:rFonts w:ascii="Consolas" w:hAnsi="Consolas" w:hint="eastAsia"/>
        </w:rPr>
        <w:t xml:space="preserve"> 100005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>char</w:t>
      </w:r>
      <w:r w:rsidR="0051658B" w:rsidRPr="00F4378B">
        <w:rPr>
          <w:rFonts w:ascii="Consolas" w:hAnsi="Consolas" w:hint="eastAsia"/>
        </w:rPr>
        <w:t xml:space="preserve"> str</w:t>
      </w:r>
      <w:r w:rsidR="0051658B" w:rsidRPr="00F4378B">
        <w:rPr>
          <w:rFonts w:ascii="Consolas" w:hAnsi="Consolas"/>
        </w:rPr>
        <w:t>[N</w:t>
      </w:r>
      <w:r w:rsidRPr="00F4378B">
        <w:rPr>
          <w:rFonts w:ascii="Consolas" w:hAnsi="Consolas" w:hint="eastAsia"/>
        </w:rPr>
        <w:t>];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>int main(</w:t>
      </w:r>
      <w:r w:rsidR="00FA67F2" w:rsidRPr="00F4378B">
        <w:rPr>
          <w:rFonts w:ascii="Consolas" w:hAnsi="Consolas"/>
        </w:rPr>
        <w:t>void</w:t>
      </w:r>
      <w:r w:rsidRPr="00F4378B">
        <w:rPr>
          <w:rFonts w:ascii="Consolas" w:hAnsi="Consolas" w:hint="eastAsia"/>
        </w:rPr>
        <w:t>)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>{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    int i, j, len;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    int odd_a = 0, even_a = 0;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    int odd_b = 0, even_b = 0;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    int res_odd = 0, res_even = 0;</w:t>
      </w:r>
    </w:p>
    <w:p w:rsidR="00C8190E" w:rsidRPr="00F4378B" w:rsidRDefault="00C8190E" w:rsidP="00F4378B">
      <w:pPr>
        <w:spacing w:line="240" w:lineRule="auto"/>
        <w:rPr>
          <w:rFonts w:ascii="Consolas" w:hAnsi="Consolas"/>
        </w:rPr>
      </w:pPr>
      <w:r w:rsidRPr="00F4378B">
        <w:rPr>
          <w:rFonts w:ascii="Consolas" w:hAnsi="Consolas" w:hint="eastAsia"/>
        </w:rPr>
        <w:t xml:space="preserve">    scanf("%s", str);</w:t>
      </w:r>
    </w:p>
    <w:p w:rsidR="00C8190E" w:rsidRPr="00C8190E" w:rsidRDefault="00C8190E" w:rsidP="00C8190E">
      <w:r w:rsidRPr="00C8190E">
        <w:rPr>
          <w:rFonts w:hint="eastAsia"/>
        </w:rPr>
        <w:t xml:space="preserve">    len = strlen(str);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C8190E">
        <w:rPr>
          <w:rFonts w:hint="eastAsia"/>
        </w:rPr>
        <w:t xml:space="preserve">    </w:t>
      </w:r>
      <w:r w:rsidRPr="007C327E">
        <w:rPr>
          <w:rFonts w:ascii="Consolas" w:hAnsi="Consolas" w:hint="eastAsia"/>
        </w:rPr>
        <w:t>for (i = 0; i &lt; len; i += 2)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{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    if (str[i] == 'a')</w:t>
      </w:r>
      <w:r w:rsidR="00FB5914" w:rsidRPr="007C327E">
        <w:rPr>
          <w:rFonts w:ascii="Consolas" w:hAnsi="Consolas" w:hint="eastAsia"/>
        </w:rPr>
        <w:t xml:space="preserve"> </w:t>
      </w:r>
      <w:r w:rsidRPr="007C327E">
        <w:rPr>
          <w:rFonts w:ascii="Consolas" w:hAnsi="Consolas" w:hint="eastAsia"/>
        </w:rPr>
        <w:t>odd_a++;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    else</w:t>
      </w:r>
      <w:r w:rsidR="00FB5914" w:rsidRPr="007C327E">
        <w:rPr>
          <w:rFonts w:ascii="Consolas" w:hAnsi="Consolas" w:hint="eastAsia"/>
        </w:rPr>
        <w:t xml:space="preserve"> </w:t>
      </w:r>
      <w:r w:rsidR="00FB5914" w:rsidRPr="007C327E">
        <w:rPr>
          <w:rFonts w:ascii="Consolas" w:hAnsi="Consolas"/>
        </w:rPr>
        <w:t xml:space="preserve">              </w:t>
      </w:r>
      <w:r w:rsidRPr="007C327E">
        <w:rPr>
          <w:rFonts w:ascii="Consolas" w:hAnsi="Consolas" w:hint="eastAsia"/>
        </w:rPr>
        <w:t>odd_b++;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}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for (i = 1; i &lt; len; i += 2)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{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C8190E">
        <w:rPr>
          <w:rFonts w:hint="eastAsia"/>
        </w:rPr>
        <w:t xml:space="preserve">       </w:t>
      </w:r>
      <w:r w:rsidRPr="007C327E">
        <w:rPr>
          <w:rFonts w:ascii="Consolas" w:hAnsi="Consolas" w:hint="eastAsia"/>
        </w:rPr>
        <w:t xml:space="preserve"> if (str[i] == 'a') even_a++;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    else </w:t>
      </w:r>
      <w:r w:rsidRPr="007C327E">
        <w:rPr>
          <w:rFonts w:ascii="Consolas" w:hAnsi="Consolas"/>
        </w:rPr>
        <w:t xml:space="preserve">         </w:t>
      </w:r>
      <w:r w:rsidR="00FE2F50">
        <w:rPr>
          <w:rFonts w:ascii="Consolas" w:hAnsi="Consolas"/>
        </w:rPr>
        <w:t xml:space="preserve"> </w:t>
      </w:r>
      <w:r w:rsidRPr="007C327E">
        <w:rPr>
          <w:rFonts w:ascii="Consolas" w:hAnsi="Consolas" w:hint="eastAsia"/>
        </w:rPr>
        <w:t>even_b++;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}</w:t>
      </w:r>
      <w:r w:rsidRPr="007C327E">
        <w:rPr>
          <w:rFonts w:ascii="Consolas" w:hAnsi="Consolas"/>
        </w:rPr>
        <w:t xml:space="preserve"> 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res_odd = (odd_a - 1) * odd_a / 2 + (even_a - 1) * even_a / 2 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        + (odd_b - 1) * odd_b / 2 + (even_b - 1) * even_b / 2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        + len;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res_even = odd_a * even_a + odd_b * even_b;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printf("%d %d", res_even, res_odd);</w:t>
      </w:r>
    </w:p>
    <w:p w:rsidR="00C8190E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 xml:space="preserve">    return 0;</w:t>
      </w:r>
    </w:p>
    <w:p w:rsidR="00441906" w:rsidRPr="007C327E" w:rsidRDefault="00C8190E" w:rsidP="007C327E">
      <w:pPr>
        <w:spacing w:line="240" w:lineRule="auto"/>
        <w:rPr>
          <w:rFonts w:ascii="Consolas" w:hAnsi="Consolas"/>
        </w:rPr>
      </w:pPr>
      <w:r w:rsidRPr="007C327E">
        <w:rPr>
          <w:rFonts w:ascii="Consolas" w:hAnsi="Consolas" w:hint="eastAsia"/>
        </w:rPr>
        <w:t>}</w:t>
      </w:r>
    </w:p>
    <w:p w:rsidR="00441906" w:rsidRDefault="00441906">
      <w:pPr>
        <w:pStyle w:val="1"/>
      </w:pPr>
      <w:bookmarkStart w:id="5" w:name="_Toc532288977"/>
      <w:r>
        <w:rPr>
          <w:rFonts w:hint="eastAsia"/>
        </w:rPr>
        <w:t>m</w:t>
      </w:r>
      <w:r>
        <w:t>ountain</w:t>
      </w:r>
      <w:r w:rsidR="006D0A2E">
        <w:fldChar w:fldCharType="begin"/>
      </w:r>
      <w:r w:rsidR="006D0A2E">
        <w:instrText xml:space="preserve"> </w:instrText>
      </w:r>
      <w:r w:rsidR="006D0A2E">
        <w:rPr>
          <w:rFonts w:hint="eastAsia"/>
        </w:rPr>
        <w:instrText>= 1 \* GB3</w:instrText>
      </w:r>
      <w:r w:rsidR="006D0A2E">
        <w:instrText xml:space="preserve"> </w:instrText>
      </w:r>
      <w:r w:rsidR="006D0A2E">
        <w:fldChar w:fldCharType="separate"/>
      </w:r>
      <w:r w:rsidR="006D0A2E">
        <w:rPr>
          <w:rFonts w:hint="eastAsia"/>
          <w:noProof/>
        </w:rPr>
        <w:t>①</w:t>
      </w:r>
      <w:r w:rsidR="006D0A2E">
        <w:fldChar w:fldCharType="end"/>
      </w:r>
      <w:r w:rsidR="00EE61F7">
        <w:t xml:space="preserve"> (810</w:t>
      </w:r>
      <w:r w:rsidR="004134A8">
        <w:t>, 13044)</w:t>
      </w:r>
      <w:r w:rsidR="00783688">
        <w:t xml:space="preserve"> ===== stack</w:t>
      </w:r>
      <w:r w:rsidR="00E15BBB">
        <w:t xml:space="preserve"> bsearch</w:t>
      </w:r>
      <w:bookmarkEnd w:id="5"/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#include &lt;iostream&gt;</w:t>
      </w:r>
    </w:p>
    <w:p w:rsidR="00441906" w:rsidRPr="00441906" w:rsidRDefault="006D0A2E" w:rsidP="0044190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#include &lt;cstdio&gt;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const int maxn = 5000000 + 5;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lastRenderedPageBreak/>
        <w:t>typedef long long ll;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int s[maxn];</w:t>
      </w:r>
    </w:p>
    <w:p w:rsidR="00441906" w:rsidRPr="00441906" w:rsidRDefault="006D0A2E" w:rsidP="0044190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int top = -1;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int main()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{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int n, v;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scanf("%d", &amp;n);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ll sum = 0;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for (int i = 0; i &lt; n; i++)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 xml:space="preserve">    {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scanf("%d", &amp;v);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if (top &gt;= 0 &amp;&amp; s[top] &lt;= v)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{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int lo = 0, hi = top, m;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while (lo &lt;= hi)</w:t>
      </w:r>
      <w:r>
        <w:rPr>
          <w:rFonts w:ascii="Consolas" w:hAnsi="Consolas"/>
        </w:rPr>
        <w:t xml:space="preserve"> // </w:t>
      </w:r>
      <w:r w:rsidR="00373727">
        <w:rPr>
          <w:rFonts w:ascii="Consolas" w:hAnsi="Consolas" w:hint="eastAsia"/>
        </w:rPr>
        <w:t>b</w:t>
      </w:r>
      <w:r>
        <w:rPr>
          <w:rFonts w:ascii="Consolas" w:hAnsi="Consolas" w:hint="eastAsia"/>
        </w:rPr>
        <w:t>search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{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m = (lo + hi) &gt;&gt; 1;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if (s[m] &lt;= v) hi = m - 1;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else           lo = m + 1;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}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top = hi;</w:t>
      </w:r>
    </w:p>
    <w:p w:rsidR="00441906" w:rsidRPr="00441906" w:rsidRDefault="006D0A2E" w:rsidP="0044190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}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s[++top] = v;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</w:r>
      <w:r w:rsidRPr="00441906">
        <w:rPr>
          <w:rFonts w:ascii="Consolas" w:hAnsi="Consolas"/>
        </w:rPr>
        <w:tab/>
        <w:t>sum += top;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}</w:t>
      </w:r>
    </w:p>
    <w:p w:rsidR="00441906" w:rsidRPr="00441906" w:rsidRDefault="006D0A2E" w:rsidP="0044190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printf("%lld", sum);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ab/>
        <w:t>return 0;</w:t>
      </w:r>
    </w:p>
    <w:p w:rsidR="00441906" w:rsidRPr="00441906" w:rsidRDefault="00441906" w:rsidP="00441906">
      <w:pPr>
        <w:spacing w:line="240" w:lineRule="auto"/>
        <w:rPr>
          <w:rFonts w:ascii="Consolas" w:hAnsi="Consolas"/>
        </w:rPr>
      </w:pPr>
      <w:r w:rsidRPr="00441906">
        <w:rPr>
          <w:rFonts w:ascii="Consolas" w:hAnsi="Consolas"/>
        </w:rPr>
        <w:t>}</w:t>
      </w:r>
    </w:p>
    <w:p w:rsidR="003243D8" w:rsidRDefault="003243D8">
      <w:pPr>
        <w:pStyle w:val="1"/>
      </w:pPr>
      <w:bookmarkStart w:id="6" w:name="_Toc532288978"/>
      <w:r>
        <w:rPr>
          <w:rFonts w:hint="eastAsia"/>
        </w:rPr>
        <w:t>m</w:t>
      </w:r>
      <w:r>
        <w:t>ountain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t xml:space="preserve"> (60, 2204) </w:t>
      </w:r>
      <w:r w:rsidR="001568AE">
        <w:t xml:space="preserve"> quick read</w:t>
      </w:r>
      <w:bookmarkEnd w:id="6"/>
      <w:r w:rsidR="001568AE">
        <w:t xml:space="preserve"> 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>#include &lt;stdio.h&gt;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lastRenderedPageBreak/>
        <w:t>#define N 5000005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int </w:t>
      </w:r>
      <w:r w:rsidR="00512DEA">
        <w:rPr>
          <w:rFonts w:ascii="Consolas" w:hAnsi="Consolas"/>
        </w:rPr>
        <w:t>stack</w:t>
      </w:r>
      <w:r w:rsidRPr="003243D8">
        <w:rPr>
          <w:rFonts w:ascii="Consolas" w:hAnsi="Consolas"/>
        </w:rPr>
        <w:t>[N];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>int main()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>{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long long sum = 0;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int hi;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int n;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int size = 0;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scanf("%d", &amp;n);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while (n-- &gt; 0)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{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    scanf("%d", &amp;hi);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    while (size &gt; 0 &amp;&amp; h</w:t>
      </w:r>
      <w:r w:rsidR="003013F0">
        <w:rPr>
          <w:rFonts w:ascii="Consolas" w:hAnsi="Consolas"/>
        </w:rPr>
        <w:t xml:space="preserve">i &gt;= </w:t>
      </w:r>
      <w:r w:rsidR="00512DEA">
        <w:rPr>
          <w:rFonts w:ascii="Consolas" w:hAnsi="Consolas"/>
        </w:rPr>
        <w:t>stack</w:t>
      </w:r>
      <w:r w:rsidR="003013F0">
        <w:rPr>
          <w:rFonts w:ascii="Consolas" w:hAnsi="Consolas"/>
        </w:rPr>
        <w:t>[size - 1])</w:t>
      </w:r>
    </w:p>
    <w:p w:rsidR="003243D8" w:rsidRPr="003243D8" w:rsidRDefault="003013F0" w:rsidP="003243D8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    sum += --size;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    </w:t>
      </w:r>
      <w:r w:rsidR="00512DEA">
        <w:rPr>
          <w:rFonts w:ascii="Consolas" w:hAnsi="Consolas"/>
        </w:rPr>
        <w:t>stack</w:t>
      </w:r>
      <w:r w:rsidRPr="003243D8">
        <w:rPr>
          <w:rFonts w:ascii="Consolas" w:hAnsi="Consolas"/>
        </w:rPr>
        <w:t>[size++] = hi;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}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sum += (size - 1) * size / 2;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printf("%lld", sum);</w:t>
      </w:r>
    </w:p>
    <w:p w:rsidR="003243D8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 xml:space="preserve">    return 0;</w:t>
      </w:r>
    </w:p>
    <w:p w:rsidR="000D0EF1" w:rsidRPr="003243D8" w:rsidRDefault="003243D8" w:rsidP="003243D8">
      <w:pPr>
        <w:spacing w:line="240" w:lineRule="auto"/>
        <w:rPr>
          <w:rFonts w:ascii="Consolas" w:hAnsi="Consolas"/>
        </w:rPr>
      </w:pPr>
      <w:r w:rsidRPr="003243D8">
        <w:rPr>
          <w:rFonts w:ascii="Consolas" w:hAnsi="Consolas"/>
        </w:rPr>
        <w:t>}</w:t>
      </w:r>
    </w:p>
    <w:p w:rsidR="000D0EF1" w:rsidRDefault="000D0EF1">
      <w:pPr>
        <w:pStyle w:val="1"/>
      </w:pPr>
      <w:bookmarkStart w:id="7" w:name="_Toc532288979"/>
      <w:r>
        <w:rPr>
          <w:rFonts w:hint="eastAsia"/>
        </w:rPr>
        <w:t>谁是老大</w:t>
      </w:r>
      <w:bookmarkEnd w:id="7"/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#include &lt;stdio.h&gt;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</w:p>
    <w:p w:rsid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#define N 1000</w:t>
      </w:r>
    </w:p>
    <w:p w:rsidR="00FE2EC5" w:rsidRPr="000D0EF1" w:rsidRDefault="00FE2EC5" w:rsidP="000D0EF1">
      <w:pPr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#define</w:t>
      </w:r>
      <w:r>
        <w:rPr>
          <w:rFonts w:ascii="Consolas" w:hAnsi="Consolas"/>
        </w:rPr>
        <w:t xml:space="preserve"> M 3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int next[N];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void Josephus(int n, int m)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{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int i, j, k;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lastRenderedPageBreak/>
        <w:t xml:space="preserve">    for (i = 0; i &lt; n - 1; i++)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    next[i] = i + 1;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k = n - 1;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next[k] = 0;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for (i = 1; i &lt; n; i++)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{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    for (j = 1; j &lt; m; j++)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        k = next[k];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    next[k] = next[next[k]];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}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printf("%d", next[k] + 1);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}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int main(</w:t>
      </w:r>
      <w:r w:rsidR="00BD10C2">
        <w:rPr>
          <w:rFonts w:ascii="Consolas" w:hAnsi="Consolas"/>
        </w:rPr>
        <w:t>void</w:t>
      </w:r>
      <w:r w:rsidRPr="000D0EF1">
        <w:rPr>
          <w:rFonts w:ascii="Consolas" w:hAnsi="Consolas"/>
        </w:rPr>
        <w:t>)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{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int n;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scanf("%d", &amp;n);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Josephus(n, </w:t>
      </w:r>
      <w:r w:rsidR="00FE2EC5">
        <w:rPr>
          <w:rFonts w:ascii="Consolas" w:hAnsi="Consolas"/>
        </w:rPr>
        <w:t>M</w:t>
      </w:r>
      <w:r w:rsidRPr="000D0EF1">
        <w:rPr>
          <w:rFonts w:ascii="Consolas" w:hAnsi="Consolas"/>
        </w:rPr>
        <w:t>);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 xml:space="preserve">    return 0;</w:t>
      </w:r>
    </w:p>
    <w:p w:rsidR="000D0EF1" w:rsidRPr="000D0EF1" w:rsidRDefault="000D0EF1" w:rsidP="000D0EF1">
      <w:pPr>
        <w:spacing w:line="240" w:lineRule="auto"/>
        <w:rPr>
          <w:rFonts w:ascii="Consolas" w:hAnsi="Consolas"/>
        </w:rPr>
      </w:pPr>
      <w:r w:rsidRPr="000D0EF1">
        <w:rPr>
          <w:rFonts w:ascii="Consolas" w:hAnsi="Consolas"/>
        </w:rPr>
        <w:t>}</w:t>
      </w:r>
    </w:p>
    <w:p w:rsidR="002F5D14" w:rsidRDefault="002F5D14">
      <w:pPr>
        <w:pStyle w:val="1"/>
      </w:pPr>
      <w:bookmarkStart w:id="8" w:name="_Toc532288980"/>
      <w:r>
        <w:rPr>
          <w:rFonts w:hint="eastAsia"/>
        </w:rPr>
        <w:t>字符串排序</w:t>
      </w:r>
      <w:r w:rsidR="005A53BB">
        <w:rPr>
          <w:rFonts w:hint="eastAsia"/>
        </w:rPr>
        <w:t xml:space="preserve"> </w:t>
      </w:r>
      <w:r w:rsidR="005A53BB">
        <w:rPr>
          <w:rFonts w:hint="eastAsia"/>
        </w:rPr>
        <w:t>（桶排序</w:t>
      </w:r>
      <w:r w:rsidR="005A53BB">
        <w:rPr>
          <w:rFonts w:hint="eastAsia"/>
        </w:rPr>
        <w:t>+</w:t>
      </w:r>
      <w:r w:rsidR="005A53BB">
        <w:rPr>
          <w:rFonts w:hint="eastAsia"/>
        </w:rPr>
        <w:t>桶内排序）</w:t>
      </w:r>
      <w:bookmarkEnd w:id="8"/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#include &lt;stdio.h&gt;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#include &lt;stdlib.h&gt;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#include &lt;string.h&gt;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#define N 100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typedef struct Info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char str[N + 1];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struct Info *next;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} Node;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lastRenderedPageBreak/>
        <w:t>typedef Node *Link;</w:t>
      </w:r>
    </w:p>
    <w:p w:rsidR="00A0226D" w:rsidRDefault="00A0226D" w:rsidP="00A0226D">
      <w:pPr>
        <w:spacing w:line="240" w:lineRule="auto"/>
        <w:rPr>
          <w:rFonts w:ascii="Consolas" w:hAnsi="Consolas"/>
        </w:rPr>
      </w:pPr>
    </w:p>
    <w:p w:rsidR="00DB76D2" w:rsidRPr="00A0226D" w:rsidRDefault="00DB76D2" w:rsidP="00DB76D2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Link bottom[N + 1];</w:t>
      </w:r>
    </w:p>
    <w:p w:rsidR="00DB76D2" w:rsidRPr="00A0226D" w:rsidRDefault="00DB76D2" w:rsidP="00DB76D2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Link top[N + 1];</w:t>
      </w:r>
    </w:p>
    <w:p w:rsidR="00DB76D2" w:rsidRDefault="00F57DA4" w:rsidP="00A0226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int count[N + 1] = {</w:t>
      </w:r>
      <w:r w:rsidR="00A83B02">
        <w:rPr>
          <w:rFonts w:ascii="Consolas" w:hAnsi="Consolas"/>
        </w:rPr>
        <w:t xml:space="preserve"> </w:t>
      </w:r>
      <w:r>
        <w:rPr>
          <w:rFonts w:ascii="Consolas" w:hAnsi="Consolas"/>
        </w:rPr>
        <w:t>0</w:t>
      </w:r>
      <w:r w:rsidR="00A83B02">
        <w:rPr>
          <w:rFonts w:ascii="Consolas" w:hAnsi="Consolas"/>
        </w:rPr>
        <w:t xml:space="preserve"> </w:t>
      </w:r>
      <w:r>
        <w:rPr>
          <w:rFonts w:ascii="Consolas" w:hAnsi="Consolas"/>
        </w:rPr>
        <w:t>};</w:t>
      </w:r>
    </w:p>
    <w:p w:rsidR="00DB76D2" w:rsidRPr="00A0226D" w:rsidRDefault="00DB76D2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// swap int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#define swap(a, b) do { int t = a; a = b; b = t; } while (0)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// swap pointer Node*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#define swap2(p1, p2) do { Link p = p1; p1 = p2; p2 = p; } while (0)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Node *CreatNode()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Node *p </w:t>
      </w:r>
      <w:r>
        <w:rPr>
          <w:rFonts w:ascii="Consolas" w:hAnsi="Consolas"/>
        </w:rPr>
        <w:t>= (Node *)malloc(sizeof(Node));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p-&gt;next = NULL;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return p;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void BinSort(int n)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int i, j</w:t>
      </w:r>
      <w:r w:rsidR="00EE0D3A">
        <w:rPr>
          <w:rFonts w:ascii="Consolas" w:hAnsi="Consolas"/>
        </w:rPr>
        <w:t xml:space="preserve">, </w:t>
      </w:r>
      <w:r w:rsidR="00EE0D3A" w:rsidRPr="00A0226D">
        <w:rPr>
          <w:rFonts w:ascii="Consolas" w:hAnsi="Consolas"/>
        </w:rPr>
        <w:t>b</w:t>
      </w:r>
      <w:r w:rsidRPr="00A0226D">
        <w:rPr>
          <w:rFonts w:ascii="Consolas" w:hAnsi="Consolas"/>
        </w:rPr>
        <w:t>;</w:t>
      </w:r>
    </w:p>
    <w:p w:rsidR="00A0226D" w:rsidRDefault="00A83B02" w:rsidP="003A388E">
      <w:pPr>
        <w:spacing w:line="240" w:lineRule="auto"/>
        <w:ind w:firstLine="480"/>
        <w:rPr>
          <w:rFonts w:ascii="Consolas" w:hAnsi="Consolas"/>
        </w:rPr>
      </w:pPr>
      <w:r>
        <w:rPr>
          <w:rFonts w:ascii="Consolas" w:hAnsi="Consolas"/>
        </w:rPr>
        <w:t>Link p = NULL;</w:t>
      </w:r>
    </w:p>
    <w:p w:rsidR="003A388E" w:rsidRDefault="00F57F79" w:rsidP="003A388E">
      <w:pPr>
        <w:spacing w:line="240" w:lineRule="auto"/>
        <w:ind w:firstLine="480"/>
        <w:rPr>
          <w:rFonts w:ascii="Consolas" w:hAnsi="Consolas"/>
        </w:rPr>
      </w:pPr>
      <w:r>
        <w:rPr>
          <w:rFonts w:ascii="Consolas" w:hAnsi="Consolas"/>
        </w:rPr>
        <w:t>m</w:t>
      </w:r>
      <w:r w:rsidR="003A388E">
        <w:rPr>
          <w:rFonts w:ascii="Consolas" w:hAnsi="Consolas"/>
        </w:rPr>
        <w:t>emset(bottom, 0, sizeof(bottom));</w:t>
      </w:r>
    </w:p>
    <w:p w:rsidR="00F57F79" w:rsidRPr="00A0226D" w:rsidRDefault="00F57F79" w:rsidP="003A388E">
      <w:pPr>
        <w:spacing w:line="240" w:lineRule="auto"/>
        <w:ind w:firstLine="480"/>
        <w:rPr>
          <w:rFonts w:ascii="Consolas" w:hAnsi="Consolas"/>
        </w:rPr>
      </w:pPr>
      <w:r>
        <w:rPr>
          <w:rFonts w:ascii="Consolas" w:hAnsi="Consolas"/>
        </w:rPr>
        <w:t>memset(top, 0, sizeof(top));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 w:hint="eastAsia"/>
        </w:rPr>
        <w:t xml:space="preserve">    // </w:t>
      </w:r>
      <w:r w:rsidRPr="00A0226D">
        <w:rPr>
          <w:rFonts w:ascii="Consolas" w:hAnsi="Consolas" w:hint="eastAsia"/>
        </w:rPr>
        <w:t>创建桶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for (i = 0; i &lt; n; i++)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p = CreatNode();</w:t>
      </w:r>
    </w:p>
    <w:p w:rsidR="00A0226D" w:rsidRPr="00A0226D" w:rsidRDefault="00A83B02" w:rsidP="00A0226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scanf("%s", p-&gt;str);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b = strlen(p-&gt;str);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 w:hint="eastAsia"/>
        </w:rPr>
        <w:t xml:space="preserve">        if (bottom[b]) // </w:t>
      </w:r>
      <w:r w:rsidR="00646CEB">
        <w:rPr>
          <w:rFonts w:ascii="Consolas" w:hAnsi="Consolas" w:hint="eastAsia"/>
        </w:rPr>
        <w:t>B</w:t>
      </w:r>
      <w:r w:rsidR="00646CEB">
        <w:rPr>
          <w:rFonts w:ascii="Consolas" w:hAnsi="Consolas"/>
        </w:rPr>
        <w:t>in is not empty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lastRenderedPageBreak/>
        <w:t xml:space="preserve">            top[b]-&gt;next = p;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top[b] = p;</w:t>
      </w:r>
    </w:p>
    <w:p w:rsidR="00A0226D" w:rsidRPr="00A0226D" w:rsidRDefault="00AF6C36" w:rsidP="00AF6C36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  <w:r>
        <w:rPr>
          <w:rFonts w:ascii="Consolas" w:hAnsi="Consolas" w:hint="eastAsia"/>
        </w:rPr>
        <w:t xml:space="preserve"> </w:t>
      </w:r>
      <w:r w:rsidR="00A0226D" w:rsidRPr="00A0226D">
        <w:rPr>
          <w:rFonts w:ascii="Consolas" w:hAnsi="Consolas" w:hint="eastAsia"/>
        </w:rPr>
        <w:t xml:space="preserve">else </w:t>
      </w:r>
      <w:r w:rsidR="00A0226D" w:rsidRPr="00A0226D">
        <w:rPr>
          <w:rFonts w:ascii="Consolas" w:hAnsi="Consolas"/>
        </w:rPr>
        <w:t>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bottom[b] = top[b] = p;</w:t>
      </w:r>
    </w:p>
    <w:p w:rsidR="00A0226D" w:rsidRPr="00A0226D" w:rsidRDefault="00A83B02" w:rsidP="00A0226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count[b]++;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for (i = 1; i &lt; N; i++)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for (j = i + 1; j &lt;= N; j++)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if (count[i] &lt; count[j] ||</w:t>
      </w:r>
    </w:p>
    <w:p w:rsidR="00A0226D" w:rsidRPr="00A0226D" w:rsidRDefault="00A0226D" w:rsidP="006F5699">
      <w:pPr>
        <w:spacing w:line="240" w:lineRule="auto"/>
        <w:ind w:left="2530" w:hangingChars="1150" w:hanging="2530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   (count[i] == count[j] &amp;&amp; count[i] &amp;&amp; strlen(bottom[i]-&gt;str) &gt; strlen(bottom[j]-&gt;str)))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    swap(count[i], count[j]);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    swap2(bottom[i], bottom[j]);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 w:hint="eastAsia"/>
        </w:rPr>
        <w:t xml:space="preserve">    // </w:t>
      </w:r>
      <w:r w:rsidR="00F20EAD">
        <w:rPr>
          <w:rFonts w:ascii="Consolas" w:hAnsi="Consolas" w:hint="eastAsia"/>
        </w:rPr>
        <w:t>Out</w:t>
      </w:r>
      <w:r w:rsidR="00F20EAD">
        <w:rPr>
          <w:rFonts w:ascii="Consolas" w:hAnsi="Consolas"/>
        </w:rPr>
        <w:t>put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for (b = 1; b &lt;= N; b++)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if (bottom[b])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printf("%d", count[b]);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for (p = bottom[b]; p; p = p-&gt;next)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</w:t>
      </w:r>
      <w:r w:rsidR="00DF0604">
        <w:rPr>
          <w:rFonts w:ascii="Consolas" w:hAnsi="Consolas"/>
        </w:rPr>
        <w:t xml:space="preserve">         printf(" %s", p-&gt;str);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    putchar('\n');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}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int main()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>{</w:t>
      </w:r>
    </w:p>
    <w:p w:rsidR="00A0226D" w:rsidRPr="00A0226D" w:rsidRDefault="00A0226D" w:rsidP="00A0226D">
      <w:pPr>
        <w:spacing w:line="240" w:lineRule="auto"/>
        <w:rPr>
          <w:rFonts w:ascii="Consolas" w:hAnsi="Consolas"/>
        </w:rPr>
      </w:pPr>
      <w:r w:rsidRPr="00A0226D">
        <w:rPr>
          <w:rFonts w:ascii="Consolas" w:hAnsi="Consolas"/>
        </w:rPr>
        <w:t xml:space="preserve">    int n;</w:t>
      </w:r>
    </w:p>
    <w:p w:rsidR="00A0226D" w:rsidRPr="00A0226D" w:rsidRDefault="00DF0604" w:rsidP="00A0226D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scanf("%d", &amp;n);</w:t>
      </w:r>
    </w:p>
    <w:p w:rsidR="00A0226D" w:rsidRPr="003E306A" w:rsidRDefault="00DF0604" w:rsidP="003E306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3E306A">
        <w:rPr>
          <w:rFonts w:ascii="Consolas" w:hAnsi="Consolas"/>
        </w:rPr>
        <w:t xml:space="preserve">   BinSort(n);</w:t>
      </w:r>
    </w:p>
    <w:p w:rsidR="00A0226D" w:rsidRPr="003E306A" w:rsidRDefault="00A0226D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return 0;</w:t>
      </w:r>
    </w:p>
    <w:p w:rsidR="00A0226D" w:rsidRPr="003E306A" w:rsidRDefault="00A0226D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}</w:t>
      </w: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98505C" w:rsidRDefault="0098505C" w:rsidP="00A0226D">
      <w:pPr>
        <w:spacing w:line="240" w:lineRule="auto"/>
        <w:rPr>
          <w:rFonts w:ascii="Consolas" w:hAnsi="Consolas"/>
        </w:rPr>
      </w:pPr>
    </w:p>
    <w:p w:rsidR="00117B23" w:rsidRDefault="00117B23" w:rsidP="00A0226D">
      <w:pPr>
        <w:spacing w:line="240" w:lineRule="auto"/>
        <w:rPr>
          <w:rFonts w:ascii="Consolas" w:hAnsi="Consolas"/>
        </w:rPr>
      </w:pPr>
    </w:p>
    <w:p w:rsidR="00117B23" w:rsidRDefault="00117B23" w:rsidP="00A0226D">
      <w:pPr>
        <w:spacing w:line="240" w:lineRule="auto"/>
        <w:rPr>
          <w:rFonts w:ascii="Consolas" w:hAnsi="Consolas"/>
        </w:rPr>
      </w:pPr>
    </w:p>
    <w:p w:rsidR="0098505C" w:rsidRPr="0099554B" w:rsidRDefault="0098505C">
      <w:pPr>
        <w:pStyle w:val="1"/>
      </w:pPr>
      <w:bookmarkStart w:id="9" w:name="_Toc532288981"/>
      <w:r w:rsidRPr="0099554B">
        <w:rPr>
          <w:rFonts w:hint="eastAsia"/>
        </w:rPr>
        <w:t>人潮最多的时段</w:t>
      </w:r>
      <w:bookmarkEnd w:id="9"/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#include &lt;cstdio&gt;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#include &lt;algorithm&gt;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const int N = 100000 + 5;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int in[N], out[N];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int main()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{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int n;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scanf("%d", &amp;n);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for (int j = 0; j &lt; n; j++ ) {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lastRenderedPageBreak/>
        <w:t xml:space="preserve">        scanf("%d %d", &amp;in[j], &amp;out[j]);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std::sort(in, in + n);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std::sort(out, out + n);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</w:t>
      </w:r>
      <w:r w:rsidR="00384D64">
        <w:rPr>
          <w:rFonts w:ascii="Consolas" w:hAnsi="Consolas"/>
        </w:rPr>
        <w:t xml:space="preserve"> </w:t>
      </w:r>
    </w:p>
    <w:p w:rsidR="003E306A" w:rsidRPr="003E306A" w:rsidRDefault="003E306A" w:rsidP="00384D64">
      <w:pPr>
        <w:spacing w:line="240" w:lineRule="auto"/>
        <w:ind w:firstLineChars="200" w:firstLine="440"/>
        <w:rPr>
          <w:rFonts w:ascii="Consolas" w:hAnsi="Consolas"/>
        </w:rPr>
      </w:pPr>
      <w:r w:rsidRPr="003E306A">
        <w:rPr>
          <w:rFonts w:ascii="Consolas" w:hAnsi="Consolas"/>
        </w:rPr>
        <w:t>int lastDelta = 0, lastStart = -1;;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int inI = 0, outI = 0;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int ans = 0, t1 = 1, t2 = 1;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int delta = 0;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ab/>
        <w:t>for (int t = in[0]; t &lt;= out[n-1]; t++)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{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for(; inI &lt; n &amp;&amp; in[inI] &lt;= t; inI++) {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for(; outI &lt; n &amp;&amp; out[outI] &lt;= t; outI++) {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</w:t>
      </w:r>
      <w:r w:rsidRPr="003E306A">
        <w:rPr>
          <w:rFonts w:ascii="Consolas" w:hAnsi="Consolas"/>
        </w:rPr>
        <w:tab/>
      </w:r>
      <w:r w:rsidRPr="003E306A">
        <w:rPr>
          <w:rFonts w:ascii="Consolas" w:hAnsi="Consolas"/>
        </w:rPr>
        <w:tab/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ab/>
      </w:r>
      <w:r w:rsidRPr="003E306A">
        <w:rPr>
          <w:rFonts w:ascii="Consolas" w:hAnsi="Consolas"/>
        </w:rPr>
        <w:tab/>
        <w:t>delta = inI - outI;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if (delta != lastDelta)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{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if (ans &lt; lastDelta)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{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    ans = lastDelta;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    t1 = lastStart;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    t2 = t;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lastStart = t;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    lastDelta = delta;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   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}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printf("%d-%d %d", t1, t2, ans);</w:t>
      </w:r>
    </w:p>
    <w:p w:rsidR="003E306A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 xml:space="preserve">    return 0;</w:t>
      </w:r>
    </w:p>
    <w:p w:rsidR="0099554B" w:rsidRPr="003E306A" w:rsidRDefault="003E306A" w:rsidP="003E306A">
      <w:pPr>
        <w:spacing w:line="240" w:lineRule="auto"/>
        <w:rPr>
          <w:rFonts w:ascii="Consolas" w:hAnsi="Consolas"/>
        </w:rPr>
      </w:pPr>
      <w:r w:rsidRPr="003E306A">
        <w:rPr>
          <w:rFonts w:ascii="Consolas" w:hAnsi="Consolas"/>
        </w:rPr>
        <w:t>}</w:t>
      </w:r>
    </w:p>
    <w:p w:rsidR="0099554B" w:rsidRDefault="0099554B" w:rsidP="0099554B"/>
    <w:p w:rsidR="0099554B" w:rsidRDefault="0099554B" w:rsidP="0099554B"/>
    <w:p w:rsidR="0099554B" w:rsidRDefault="0099554B" w:rsidP="0099554B"/>
    <w:p w:rsidR="0099554B" w:rsidRPr="0099554B" w:rsidRDefault="0099554B" w:rsidP="0099554B"/>
    <w:p w:rsidR="0099554B" w:rsidRDefault="0099554B">
      <w:pPr>
        <w:pStyle w:val="1"/>
      </w:pPr>
      <w:bookmarkStart w:id="10" w:name="_Toc532288982"/>
      <w:r>
        <w:rPr>
          <w:rFonts w:hint="eastAsia"/>
        </w:rPr>
        <w:t>sp</w:t>
      </w:r>
      <w:r>
        <w:t>ruce</w:t>
      </w:r>
      <w:bookmarkEnd w:id="10"/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#include &lt;cstdio&gt;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#include &lt;cstring&gt;</w:t>
      </w:r>
    </w:p>
    <w:p w:rsidR="0099554B" w:rsidRPr="0099554B" w:rsidRDefault="00271530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const int N = 1000 + 5;</w:t>
      </w:r>
    </w:p>
    <w:p w:rsidR="00ED4D46" w:rsidRDefault="00ED4D46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onst int M = 3;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int fa[N]</w:t>
      </w:r>
      <w:r w:rsidR="00ED4D46">
        <w:rPr>
          <w:rFonts w:ascii="Consolas" w:hAnsi="Consolas"/>
        </w:rPr>
        <w:t>, son_cnt[N]</w:t>
      </w:r>
      <w:r w:rsidRPr="0099554B">
        <w:rPr>
          <w:rFonts w:ascii="Consolas" w:hAnsi="Consolas"/>
        </w:rPr>
        <w:t>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int main()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>{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int n;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scanf("%d", &amp;n);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fa[1] = 0;</w:t>
      </w:r>
    </w:p>
    <w:p w:rsidR="0099554B" w:rsidRPr="0099554B" w:rsidRDefault="00271530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int maxFa = 1;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="00117B23">
        <w:rPr>
          <w:rFonts w:ascii="Consolas" w:hAnsi="Consolas"/>
        </w:rPr>
        <w:t xml:space="preserve">// </w:t>
      </w:r>
      <w:r w:rsidRPr="0099554B">
        <w:rPr>
          <w:rFonts w:ascii="Consolas" w:hAnsi="Consolas"/>
        </w:rPr>
        <w:t>memset(son_cnt, 0, sizeof(son_cnt));</w:t>
      </w:r>
      <w:r w:rsidR="005D2BB7">
        <w:rPr>
          <w:rFonts w:ascii="Consolas" w:hAnsi="Consolas"/>
        </w:rPr>
        <w:t xml:space="preserve"> global varaible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for (int i = 2; i &lt;= n; i++) {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scanf("%d", &amp;fa[i]);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son_cnt[fa[i]]++;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if (maxFa &lt; fa[i])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maxFa = fa[i];</w:t>
      </w:r>
    </w:p>
    <w:p w:rsidR="0099554B" w:rsidRPr="0099554B" w:rsidRDefault="00271530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}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bool ans = true;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="00271530">
        <w:rPr>
          <w:rFonts w:ascii="Consolas" w:hAnsi="Consolas"/>
        </w:rPr>
        <w:t>for (int i = maxFa; i &gt; 0; --i)</w:t>
      </w:r>
      <w:r w:rsidR="00271530">
        <w:rPr>
          <w:rFonts w:ascii="Consolas" w:hAnsi="Consolas" w:hint="eastAsia"/>
        </w:rPr>
        <w:t xml:space="preserve"> </w:t>
      </w:r>
      <w:r w:rsidRPr="0099554B">
        <w:rPr>
          <w:rFonts w:ascii="Consolas" w:hAnsi="Consolas"/>
        </w:rPr>
        <w:t>{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if (son_cnt[i] == 0) continue;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if (so</w:t>
      </w:r>
      <w:r w:rsidR="00271530">
        <w:rPr>
          <w:rFonts w:ascii="Consolas" w:hAnsi="Consolas"/>
        </w:rPr>
        <w:t xml:space="preserve">n_cnt[i] &gt; 0 &amp;&amp; son_cnt[i] &lt; </w:t>
      </w:r>
      <w:r w:rsidR="004F5761">
        <w:rPr>
          <w:rFonts w:ascii="Consolas" w:hAnsi="Consolas"/>
        </w:rPr>
        <w:t>M</w:t>
      </w:r>
      <w:r w:rsidR="00271530">
        <w:rPr>
          <w:rFonts w:ascii="Consolas" w:hAnsi="Consolas"/>
        </w:rPr>
        <w:t>)</w:t>
      </w:r>
      <w:r w:rsidR="00271530">
        <w:rPr>
          <w:rFonts w:ascii="Consolas" w:hAnsi="Consolas" w:hint="eastAsia"/>
        </w:rPr>
        <w:t xml:space="preserve"> </w:t>
      </w:r>
      <w:r w:rsidRPr="0099554B">
        <w:rPr>
          <w:rFonts w:ascii="Consolas" w:hAnsi="Consolas"/>
        </w:rPr>
        <w:t>{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printf("No");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ans = false;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break;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}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</w:r>
      <w:r w:rsidRPr="0099554B">
        <w:rPr>
          <w:rFonts w:ascii="Consolas" w:hAnsi="Consolas"/>
        </w:rPr>
        <w:tab/>
        <w:t>son_cnt[fa[i]]--;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lastRenderedPageBreak/>
        <w:tab/>
        <w:t>}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>if (ans)</w:t>
      </w:r>
      <w:r>
        <w:rPr>
          <w:rFonts w:ascii="Consolas" w:hAnsi="Consolas" w:hint="eastAsia"/>
        </w:rPr>
        <w:t xml:space="preserve"> </w:t>
      </w:r>
      <w:r w:rsidRPr="0099554B">
        <w:rPr>
          <w:rFonts w:ascii="Consolas" w:hAnsi="Consolas"/>
        </w:rPr>
        <w:t>printf("Yes");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 w:rsidRPr="0099554B">
        <w:rPr>
          <w:rFonts w:ascii="Consolas" w:hAnsi="Consolas"/>
        </w:rPr>
        <w:tab/>
        <w:t>return 0;</w:t>
      </w:r>
    </w:p>
    <w:p w:rsidR="0099554B" w:rsidRPr="0099554B" w:rsidRDefault="0099554B" w:rsidP="0099554B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  <w:r>
        <w:t xml:space="preserve"> </w:t>
      </w:r>
    </w:p>
    <w:p w:rsidR="00B35075" w:rsidRDefault="00B35075" w:rsidP="00D2758C">
      <w:pPr>
        <w:pStyle w:val="1"/>
      </w:pPr>
      <w:bookmarkStart w:id="11" w:name="_Toc532288983"/>
      <w:r>
        <w:rPr>
          <w:rFonts w:hint="eastAsia"/>
        </w:rPr>
        <w:t>m</w:t>
      </w:r>
      <w:r>
        <w:t>essage</w:t>
      </w:r>
      <w:r w:rsidR="00FA24BA">
        <w:t xml:space="preserve"> </w:t>
      </w:r>
      <w:r w:rsidR="00FA24BA">
        <w:fldChar w:fldCharType="begin"/>
      </w:r>
      <w:r w:rsidR="00FA24BA">
        <w:instrText xml:space="preserve"> </w:instrText>
      </w:r>
      <w:r w:rsidR="00FA24BA">
        <w:rPr>
          <w:rFonts w:hint="eastAsia"/>
        </w:rPr>
        <w:instrText>= 1 \* GB3</w:instrText>
      </w:r>
      <w:r w:rsidR="00FA24BA">
        <w:instrText xml:space="preserve"> </w:instrText>
      </w:r>
      <w:r w:rsidR="00FA24BA">
        <w:fldChar w:fldCharType="separate"/>
      </w:r>
      <w:r w:rsidR="00FA24BA">
        <w:rPr>
          <w:rFonts w:hint="eastAsia"/>
          <w:noProof/>
        </w:rPr>
        <w:t>①</w:t>
      </w:r>
      <w:r w:rsidR="00FA24BA">
        <w:fldChar w:fldCharType="end"/>
      </w:r>
      <w:r w:rsidR="00D2758C">
        <w:t xml:space="preserve"> </w:t>
      </w:r>
      <w:r w:rsidR="00D2758C">
        <w:rPr>
          <w:rFonts w:hint="eastAsia"/>
        </w:rPr>
        <w:t>（</w:t>
      </w:r>
      <w:r w:rsidR="00D2758C">
        <w:rPr>
          <w:rFonts w:hint="eastAsia"/>
        </w:rPr>
        <w:t>p</w:t>
      </w:r>
      <w:r w:rsidR="00D2758C">
        <w:t>ointer</w:t>
      </w:r>
      <w:r w:rsidR="00D2758C">
        <w:rPr>
          <w:rFonts w:hint="eastAsia"/>
        </w:rPr>
        <w:t>）</w:t>
      </w:r>
      <w:bookmarkEnd w:id="11"/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#include &lt;stdio.h&gt;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#include &lt;stdlib.h&gt;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#define N  200005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// treeNode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typedef struct node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num;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struct node* next;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 xml:space="preserve">}no, *np; 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np head[N];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np tail[N];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// stack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top;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cot; // counter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struct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cur;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curp;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}stack[N];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index[N];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node[N];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end[N];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lastRenderedPageBreak/>
        <w:t>int main()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n, q, 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scanf("%d %d", &amp;n, &amp;q);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ptr;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i;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for (i = 1; i &lt;= n; i++)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head[i] = NULL;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for (i = 2; i &lt;= n; ++i)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scanf("%d", &amp;t);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// insert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ptr = (np)malloc(sizeof(no));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ptr-&gt;num = i;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ptr-&gt;next = NULL;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if (head[t])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tail[t]-&gt;next = ptr;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tail[t] = tail[t]-&gt;next;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 else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head[t] = tail[t] = ptr;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top 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cot 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index[1] 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node[1] 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stack[top].cur 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stack[top].curp = head[1];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(top &gt; 0)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lastRenderedPageBreak/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ptr = stack[top].curp;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if (stack[top].curp)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stack[top].curp = ptr-&gt;next;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top++;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stack[top].cur = ptr-&gt;num;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stack[top].curp = head[stack[top].cur];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index[ptr-&gt;num] = ++cot;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node[cot] = ptr-&gt;num;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 else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end[stack[top].cur] = cot;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top--;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u, k;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(q--)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scanf("%d %d", &amp;u, &amp;k);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if (end[u] - index[u] &lt; k - 1)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printf("-1\n");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 else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printf("%d\n", node[index[u] + k - 1]);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return 0;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</w:t>
      </w:r>
    </w:p>
    <w:p w:rsidR="00B35075" w:rsidRPr="00B35075" w:rsidRDefault="00B35075" w:rsidP="00B35075"/>
    <w:p w:rsidR="00FA24BA" w:rsidRDefault="00FA24BA">
      <w:pPr>
        <w:pStyle w:val="1"/>
      </w:pPr>
      <w:bookmarkStart w:id="12" w:name="_Toc532288984"/>
      <w:r>
        <w:rPr>
          <w:rFonts w:hint="eastAsia"/>
        </w:rPr>
        <w:lastRenderedPageBreak/>
        <w:t>m</w:t>
      </w:r>
      <w:r>
        <w:t xml:space="preserve">essage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 w:rsidR="00B3186C">
        <w:t xml:space="preserve"> </w:t>
      </w:r>
      <w:r w:rsidR="00B3186C">
        <w:rPr>
          <w:rFonts w:hint="eastAsia"/>
        </w:rPr>
        <w:t>（</w:t>
      </w:r>
      <w:r w:rsidR="00B3186C">
        <w:rPr>
          <w:rFonts w:hint="eastAsia"/>
        </w:rPr>
        <w:t>vector</w:t>
      </w:r>
      <w:r w:rsidR="00B3186C">
        <w:rPr>
          <w:rFonts w:hint="eastAsia"/>
        </w:rPr>
        <w:t>）</w:t>
      </w:r>
      <w:bookmarkEnd w:id="12"/>
    </w:p>
    <w:p w:rsidR="008E0B9E" w:rsidRDefault="008E0B9E" w:rsidP="008E0B9E">
      <w:r>
        <w:t>#include &lt;cstdio&gt;</w:t>
      </w:r>
    </w:p>
    <w:p w:rsidR="008E0B9E" w:rsidRDefault="008E0B9E" w:rsidP="008E0B9E">
      <w:r>
        <w:t>#include &lt;vector&gt;</w:t>
      </w:r>
    </w:p>
    <w:p w:rsidR="008E0B9E" w:rsidRDefault="008E0B9E" w:rsidP="008E0B9E">
      <w:r>
        <w:t>using std::vector;</w:t>
      </w:r>
    </w:p>
    <w:p w:rsidR="008E0B9E" w:rsidRDefault="008E0B9E" w:rsidP="008E0B9E"/>
    <w:p w:rsidR="008E0B9E" w:rsidRDefault="008E0B9E" w:rsidP="008E0B9E">
      <w:r>
        <w:t>const int N = 200005;</w:t>
      </w:r>
    </w:p>
    <w:p w:rsidR="008E0B9E" w:rsidRDefault="008E0B9E" w:rsidP="008E0B9E">
      <w:r>
        <w:t>vector&lt;int&gt; tree[N];</w:t>
      </w:r>
    </w:p>
    <w:p w:rsidR="008E0B9E" w:rsidRDefault="008E0B9E" w:rsidP="008E0B9E">
      <w:r>
        <w:t>int index[N];</w:t>
      </w:r>
    </w:p>
    <w:p w:rsidR="008E0B9E" w:rsidRDefault="008E0B9E" w:rsidP="008E0B9E">
      <w:r>
        <w:t>int node[N];</w:t>
      </w:r>
    </w:p>
    <w:p w:rsidR="008E0B9E" w:rsidRDefault="008E0B9E" w:rsidP="008E0B9E">
      <w:r>
        <w:t>int end[N];</w:t>
      </w:r>
    </w:p>
    <w:p w:rsidR="008E0B9E" w:rsidRDefault="008E0B9E" w:rsidP="008E0B9E">
      <w:r>
        <w:t>int cot; // counter</w:t>
      </w:r>
    </w:p>
    <w:p w:rsidR="008E0B9E" w:rsidRDefault="008E0B9E" w:rsidP="008E0B9E"/>
    <w:p w:rsidR="008E0B9E" w:rsidRDefault="008E0B9E" w:rsidP="008E0B9E">
      <w:r>
        <w:t>void Preorder(int cur)</w:t>
      </w:r>
    </w:p>
    <w:p w:rsidR="008E0B9E" w:rsidRDefault="008E0B9E" w:rsidP="008E0B9E">
      <w:r>
        <w:t>{</w:t>
      </w:r>
    </w:p>
    <w:p w:rsidR="008E0B9E" w:rsidRDefault="008E0B9E" w:rsidP="008E0B9E">
      <w:r>
        <w:tab/>
        <w:t>cot++;</w:t>
      </w:r>
    </w:p>
    <w:p w:rsidR="008E0B9E" w:rsidRDefault="008E0B9E" w:rsidP="008E0B9E">
      <w:r>
        <w:tab/>
        <w:t>index[cur] = cot;</w:t>
      </w:r>
    </w:p>
    <w:p w:rsidR="008E0B9E" w:rsidRDefault="008E0B9E" w:rsidP="008E0B9E">
      <w:r>
        <w:tab/>
        <w:t>node[cot] = cur;</w:t>
      </w:r>
    </w:p>
    <w:p w:rsidR="008E0B9E" w:rsidRDefault="008E0B9E" w:rsidP="008E0B9E">
      <w:r>
        <w:tab/>
      </w:r>
      <w:r>
        <w:tab/>
        <w:t xml:space="preserve"> </w:t>
      </w:r>
    </w:p>
    <w:p w:rsidR="008E0B9E" w:rsidRDefault="008E0B9E" w:rsidP="008E0B9E">
      <w:r>
        <w:tab/>
        <w:t>for (int son = 0; son &lt; tree[cur].size(); son++) // traverse the son node</w:t>
      </w:r>
    </w:p>
    <w:p w:rsidR="008E0B9E" w:rsidRDefault="008E0B9E" w:rsidP="008E0B9E">
      <w:r>
        <w:tab/>
        <w:t>{</w:t>
      </w:r>
    </w:p>
    <w:p w:rsidR="008E0B9E" w:rsidRDefault="008E0B9E" w:rsidP="008E0B9E">
      <w:r>
        <w:tab/>
      </w:r>
      <w:r>
        <w:tab/>
        <w:t>Preorder(tree[cur][son]);</w:t>
      </w:r>
    </w:p>
    <w:p w:rsidR="008E0B9E" w:rsidRDefault="008E0B9E" w:rsidP="008E0B9E">
      <w:r>
        <w:tab/>
        <w:t>}</w:t>
      </w:r>
    </w:p>
    <w:p w:rsidR="008E0B9E" w:rsidRDefault="008E0B9E" w:rsidP="008E0B9E">
      <w:r>
        <w:tab/>
      </w:r>
    </w:p>
    <w:p w:rsidR="008E0B9E" w:rsidRDefault="008E0B9E" w:rsidP="008E0B9E">
      <w:r>
        <w:tab/>
        <w:t>end[cur] = cot;</w:t>
      </w:r>
    </w:p>
    <w:p w:rsidR="008E0B9E" w:rsidRDefault="008E0B9E" w:rsidP="008E0B9E">
      <w:r>
        <w:t>}</w:t>
      </w:r>
    </w:p>
    <w:p w:rsidR="008E0B9E" w:rsidRDefault="008E0B9E" w:rsidP="008E0B9E"/>
    <w:p w:rsidR="008E0B9E" w:rsidRDefault="008E0B9E" w:rsidP="008E0B9E">
      <w:r>
        <w:t>int main()</w:t>
      </w:r>
    </w:p>
    <w:p w:rsidR="008E0B9E" w:rsidRDefault="008E0B9E" w:rsidP="008E0B9E">
      <w:r>
        <w:t>{</w:t>
      </w:r>
    </w:p>
    <w:p w:rsidR="008E0B9E" w:rsidRDefault="008E0B9E" w:rsidP="008E0B9E">
      <w:r>
        <w:tab/>
        <w:t>int n, q, t</w:t>
      </w:r>
      <w:r w:rsidR="00C86F5C">
        <w:t>, i</w:t>
      </w:r>
      <w:r>
        <w:t>;</w:t>
      </w:r>
    </w:p>
    <w:p w:rsidR="008E0B9E" w:rsidRDefault="008E0B9E" w:rsidP="008E0B9E">
      <w:r>
        <w:tab/>
        <w:t>int u, k;</w:t>
      </w:r>
    </w:p>
    <w:p w:rsidR="008E0B9E" w:rsidRDefault="008E0B9E" w:rsidP="008E0B9E">
      <w:r>
        <w:lastRenderedPageBreak/>
        <w:tab/>
        <w:t>scanf("%d %d", &amp;n, &amp;q);</w:t>
      </w:r>
      <w:r>
        <w:tab/>
      </w:r>
    </w:p>
    <w:p w:rsidR="008E0B9E" w:rsidRDefault="008E0B9E" w:rsidP="008E0B9E">
      <w:r>
        <w:tab/>
        <w:t>for (i = 2; i &lt;= n; ++i)</w:t>
      </w:r>
    </w:p>
    <w:p w:rsidR="008E0B9E" w:rsidRDefault="008E0B9E" w:rsidP="008E0B9E">
      <w:r>
        <w:tab/>
        <w:t>{</w:t>
      </w:r>
    </w:p>
    <w:p w:rsidR="008E0B9E" w:rsidRDefault="008E0B9E" w:rsidP="008E0B9E">
      <w:r>
        <w:tab/>
      </w:r>
      <w:r>
        <w:tab/>
        <w:t>scanf("%d", &amp;t);</w:t>
      </w:r>
    </w:p>
    <w:p w:rsidR="008E0B9E" w:rsidRDefault="008E0B9E" w:rsidP="008E0B9E">
      <w:r>
        <w:tab/>
      </w:r>
      <w:r>
        <w:tab/>
        <w:t>tree[t].push_back(i);</w:t>
      </w:r>
    </w:p>
    <w:p w:rsidR="008E0B9E" w:rsidRDefault="008E0B9E" w:rsidP="008E0B9E">
      <w:r>
        <w:tab/>
        <w:t>}</w:t>
      </w:r>
    </w:p>
    <w:p w:rsidR="008E0B9E" w:rsidRDefault="008E0B9E" w:rsidP="008E0B9E">
      <w:r>
        <w:tab/>
      </w:r>
      <w:r>
        <w:tab/>
      </w:r>
    </w:p>
    <w:p w:rsidR="008E0B9E" w:rsidRDefault="008E0B9E" w:rsidP="008E0B9E">
      <w:r>
        <w:tab/>
        <w:t>cot = 0;</w:t>
      </w:r>
    </w:p>
    <w:p w:rsidR="008E0B9E" w:rsidRDefault="008E0B9E" w:rsidP="008E0B9E">
      <w:r>
        <w:tab/>
        <w:t>node[1] = 1;</w:t>
      </w:r>
    </w:p>
    <w:p w:rsidR="008E0B9E" w:rsidRDefault="008E0B9E" w:rsidP="008E0B9E">
      <w:r>
        <w:tab/>
        <w:t>index[1] = 1;</w:t>
      </w:r>
    </w:p>
    <w:p w:rsidR="008E0B9E" w:rsidRDefault="008E0B9E" w:rsidP="008E0B9E">
      <w:r>
        <w:tab/>
        <w:t>Preorder(1);</w:t>
      </w:r>
    </w:p>
    <w:p w:rsidR="008E0B9E" w:rsidRDefault="008E0B9E" w:rsidP="008E0B9E">
      <w:r>
        <w:tab/>
      </w:r>
    </w:p>
    <w:p w:rsidR="008E0B9E" w:rsidRDefault="008E0B9E" w:rsidP="008E0B9E">
      <w:r>
        <w:tab/>
        <w:t>while (q--)</w:t>
      </w:r>
    </w:p>
    <w:p w:rsidR="008E0B9E" w:rsidRDefault="008E0B9E" w:rsidP="008E0B9E">
      <w:r>
        <w:tab/>
        <w:t>{</w:t>
      </w:r>
    </w:p>
    <w:p w:rsidR="008E0B9E" w:rsidRDefault="008E0B9E" w:rsidP="008E0B9E">
      <w:r>
        <w:tab/>
      </w:r>
      <w:r>
        <w:tab/>
        <w:t>scanf("%d %d", &amp;u, &amp;k);</w:t>
      </w:r>
    </w:p>
    <w:p w:rsidR="008E0B9E" w:rsidRDefault="008E0B9E" w:rsidP="008E0B9E">
      <w:r>
        <w:tab/>
      </w:r>
      <w:r>
        <w:tab/>
        <w:t>if (k &gt; end[u] - index[u] + 1) {</w:t>
      </w:r>
    </w:p>
    <w:p w:rsidR="008E0B9E" w:rsidRDefault="008E0B9E" w:rsidP="008E0B9E">
      <w:r>
        <w:tab/>
      </w:r>
      <w:r>
        <w:tab/>
      </w:r>
      <w:r>
        <w:tab/>
        <w:t>printf("-1\n");</w:t>
      </w:r>
    </w:p>
    <w:p w:rsidR="008E0B9E" w:rsidRDefault="008E0B9E" w:rsidP="008E0B9E">
      <w:r>
        <w:tab/>
      </w:r>
      <w:r>
        <w:tab/>
        <w:t>} else {</w:t>
      </w:r>
    </w:p>
    <w:p w:rsidR="008E0B9E" w:rsidRDefault="008E0B9E" w:rsidP="008E0B9E">
      <w:r>
        <w:tab/>
      </w:r>
      <w:r>
        <w:tab/>
      </w:r>
      <w:r>
        <w:tab/>
        <w:t>printf("%d\n", node[index[u] + k - 1]);</w:t>
      </w:r>
    </w:p>
    <w:p w:rsidR="008E0B9E" w:rsidRDefault="008E0B9E" w:rsidP="008E0B9E">
      <w:r>
        <w:tab/>
      </w:r>
      <w:r>
        <w:tab/>
        <w:t>}</w:t>
      </w:r>
    </w:p>
    <w:p w:rsidR="008E0B9E" w:rsidRDefault="008E0B9E" w:rsidP="008E0B9E">
      <w:r>
        <w:tab/>
        <w:t>}</w:t>
      </w:r>
    </w:p>
    <w:p w:rsidR="008E0B9E" w:rsidRDefault="008E0B9E" w:rsidP="008E0B9E">
      <w:r>
        <w:tab/>
        <w:t>return 0;</w:t>
      </w:r>
    </w:p>
    <w:p w:rsidR="008E0B9E" w:rsidRPr="008E0B9E" w:rsidRDefault="008E0B9E" w:rsidP="008E0B9E">
      <w:r>
        <w:t>}</w:t>
      </w:r>
    </w:p>
    <w:p w:rsidR="00B35075" w:rsidRDefault="00B35075">
      <w:pPr>
        <w:pStyle w:val="1"/>
      </w:pPr>
      <w:bookmarkStart w:id="13" w:name="_Toc532288985"/>
      <w:r>
        <w:rPr>
          <w:rFonts w:hint="eastAsia"/>
        </w:rPr>
        <w:t>前缀游戏</w:t>
      </w:r>
      <w:r w:rsidR="004502D7">
        <w:rPr>
          <w:rFonts w:hint="eastAsia"/>
        </w:rPr>
        <w:t xml:space="preserve"> </w:t>
      </w:r>
      <w:r w:rsidR="004502D7">
        <w:rPr>
          <w:rFonts w:hint="eastAsia"/>
        </w:rPr>
        <w:t>（字典树）</w:t>
      </w:r>
      <w:r w:rsidR="001E3120">
        <w:fldChar w:fldCharType="begin"/>
      </w:r>
      <w:r w:rsidR="001E3120">
        <w:instrText xml:space="preserve"> </w:instrText>
      </w:r>
      <w:r w:rsidR="001E3120">
        <w:rPr>
          <w:rFonts w:hint="eastAsia"/>
        </w:rPr>
        <w:instrText>= 1 \* GB3</w:instrText>
      </w:r>
      <w:r w:rsidR="001E3120">
        <w:instrText xml:space="preserve"> </w:instrText>
      </w:r>
      <w:r w:rsidR="001E3120">
        <w:fldChar w:fldCharType="separate"/>
      </w:r>
      <w:r w:rsidR="001E3120">
        <w:rPr>
          <w:rFonts w:hint="eastAsia"/>
          <w:noProof/>
        </w:rPr>
        <w:t>①</w:t>
      </w:r>
      <w:bookmarkEnd w:id="13"/>
      <w:r w:rsidR="001E3120">
        <w:fldChar w:fldCharType="end"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#include &lt;stdio.h&gt;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#include &lt;string.h&gt;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#include &lt;stdlib.h&gt;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#define N 500005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typedef struct Node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lastRenderedPageBreak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cnt;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char ch;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struct Node *head;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struct Node *next;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 no, *np;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np FindChar(const np sons, int ch)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p = sons-&gt;head;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(p &amp;&amp; p-&gt;ch != ch)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 = p-&gt;next;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return 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np NewNode(char ch)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p = (np)malloc(sizeof(no));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p-&gt;cnt = 0;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p-&gt;ch = ch;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p-&gt;head = p-&gt;next = 0;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return p;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void Insert(np root, const char* word)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p = root;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q;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(*word)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if ((q = FindChar(p, *word)) == NULL)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q = NewNode(*word);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q-&gt;next = p-&gt;head;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lastRenderedPageBreak/>
        <w:tab/>
      </w: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p-&gt;head = q;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 = q;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p-&gt;cnt += 1;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++word;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Search(const np root, const char* word)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p = root;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(*word &amp;&amp; p)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 = FindChar(p, *word);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++word;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return (!p ? 0 : p-&gt;cnt);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int main()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int n, i;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np root = NewNode('\0');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scanf("%d", &amp;n);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char word[31];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for (i = 0; i &lt; n; i++) 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scanf("%s", word);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Insert(root, word);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scanf("%d", &amp;n);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while (n--)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lastRenderedPageBreak/>
        <w:tab/>
        <w:t>{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scanf("%s", word);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  <w:r w:rsidRPr="00B35075">
        <w:rPr>
          <w:rFonts w:ascii="Consolas" w:hAnsi="Consolas"/>
        </w:rPr>
        <w:tab/>
        <w:t>printf("%d\n", Search(root, word));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}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// free root</w:t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</w:r>
    </w:p>
    <w:p w:rsidR="00B35075" w:rsidRPr="00B35075" w:rsidRDefault="00B35075" w:rsidP="00B35075">
      <w:pPr>
        <w:spacing w:line="240" w:lineRule="auto"/>
        <w:rPr>
          <w:rFonts w:ascii="Consolas" w:hAnsi="Consolas"/>
        </w:rPr>
      </w:pPr>
      <w:r w:rsidRPr="00B35075">
        <w:rPr>
          <w:rFonts w:ascii="Consolas" w:hAnsi="Consolas"/>
        </w:rPr>
        <w:tab/>
        <w:t>return 0;</w:t>
      </w:r>
    </w:p>
    <w:p w:rsidR="00960250" w:rsidRPr="00B35075" w:rsidRDefault="00CC08D3" w:rsidP="00B35075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1E3120" w:rsidRDefault="001E3120">
      <w:pPr>
        <w:pStyle w:val="1"/>
      </w:pPr>
      <w:bookmarkStart w:id="14" w:name="_Toc532288986"/>
      <w:r>
        <w:rPr>
          <w:rFonts w:hint="eastAsia"/>
        </w:rPr>
        <w:t>前缀游戏</w:t>
      </w:r>
      <w:r>
        <w:rPr>
          <w:rFonts w:hint="eastAsia"/>
        </w:rPr>
        <w:t>2</w:t>
      </w:r>
      <w:r w:rsidR="00B64E37">
        <w:t xml:space="preserve"> </w:t>
      </w:r>
      <w:r w:rsidR="00B64E37">
        <w:rPr>
          <w:rFonts w:hint="eastAsia"/>
        </w:rPr>
        <w:t>（计算好需要最大空间）</w:t>
      </w:r>
      <w:bookmarkEnd w:id="14"/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#include &lt;stdio.h&gt;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typedef struct node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int ctr;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char ch;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int son;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int nex;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} no;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#define N 50000+(30-4)*50000+26*2 // ??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#define M 26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#define D 97 //'a'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no mal[N];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int mp =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int main(void)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char s[39];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int i, j, p, f, n, m;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lastRenderedPageBreak/>
        <w:tab/>
        <w:t>for( i=1; i&lt;=M; i++ 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{</w:t>
      </w:r>
      <w:r w:rsidRPr="001E3120">
        <w:rPr>
          <w:rFonts w:ascii="Consolas" w:hAnsi="Consolas"/>
        </w:rPr>
        <w:tab/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mal[i].ctr =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mal[i].ch = D + i - 1;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mal[i].son =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mal[i].nex =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mp = M+1;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scanf("%d", &amp;n);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for( i=0; i&lt;n; i++ 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scanf("%s", s);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f = s[0] - D + 1;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mal[f].ctr++;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mal[f].son;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j =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while (s[j])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while(p &amp;&amp; mal[p].ch != s[j])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mal[p].nex;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if (p) // find some common prefix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mal[p].ctr++;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f = p;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mal[p].son;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else // can't find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mal[mp].ctr =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mal[mp].ch = s[j];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mal[mp].son =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lastRenderedPageBreak/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mal[mp].nex = mal[f].son; // front insert to the son list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mal[f].son = mp;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f = mp;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mp++; // memory allocated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0; // no common prefix, will always insert new node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j++;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scanf("%d", &amp;m);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for( i=0; i&lt;m; i++ 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scanf("%s", s);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f = s[0] - D + 1;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j = 1;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mal[f].son;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while(p &amp;&amp; s[j])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while(p &amp;&amp; mal[p].ch != s[j]) // search in the brother list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mal[p].nex;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if(p)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{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f = p;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 = mal[p].son;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j++;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</w:r>
      <w:r w:rsidRPr="001E3120">
        <w:rPr>
          <w:rFonts w:ascii="Consolas" w:hAnsi="Consolas"/>
        </w:rPr>
        <w:tab/>
        <w:t>printf("%d\n", !s[j] ? mal[f].ctr : 0); // !s[j] =&gt; find the prefix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lastRenderedPageBreak/>
        <w:tab/>
        <w:t>}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ab/>
        <w:t>return 0;</w:t>
      </w:r>
    </w:p>
    <w:p w:rsidR="001E3120" w:rsidRPr="001E3120" w:rsidRDefault="001E3120" w:rsidP="001E3120">
      <w:pPr>
        <w:spacing w:line="240" w:lineRule="auto"/>
        <w:rPr>
          <w:rFonts w:ascii="Consolas" w:hAnsi="Consolas"/>
        </w:rPr>
      </w:pPr>
      <w:r w:rsidRPr="001E3120">
        <w:rPr>
          <w:rFonts w:ascii="Consolas" w:hAnsi="Consolas"/>
        </w:rPr>
        <w:t>}</w:t>
      </w:r>
    </w:p>
    <w:p w:rsidR="00F32B50" w:rsidRDefault="00F32B50">
      <w:pPr>
        <w:pStyle w:val="1"/>
      </w:pPr>
      <w:bookmarkStart w:id="15" w:name="_Toc532288987"/>
      <w:r>
        <w:rPr>
          <w:rFonts w:hint="eastAsia"/>
        </w:rPr>
        <w:t>前缀游戏</w:t>
      </w:r>
      <w:r>
        <w:rPr>
          <w:rFonts w:hint="eastAsia"/>
        </w:rPr>
        <w:t>3</w:t>
      </w:r>
      <w:r>
        <w:rPr>
          <w:rFonts w:hint="eastAsia"/>
        </w:rPr>
        <w:t>（二叉搜素树）</w:t>
      </w:r>
      <w:bookmarkEnd w:id="15"/>
    </w:p>
    <w:p w:rsidR="00F32B50" w:rsidRDefault="00F32B50" w:rsidP="00F32B50">
      <w:r>
        <w:t>// 260ms, 6524kb</w:t>
      </w:r>
    </w:p>
    <w:p w:rsidR="00F32B50" w:rsidRDefault="00F32B50" w:rsidP="00F32B50">
      <w:r>
        <w:t>#include &lt;iostream&gt;</w:t>
      </w:r>
    </w:p>
    <w:p w:rsidR="00F32B50" w:rsidRDefault="00F32B50" w:rsidP="00F32B50">
      <w:r>
        <w:t>#include &lt;string&gt;</w:t>
      </w:r>
    </w:p>
    <w:p w:rsidR="00F32B50" w:rsidRDefault="00F32B50" w:rsidP="00F32B50">
      <w:r>
        <w:t>#include &lt;cstring&gt;</w:t>
      </w:r>
    </w:p>
    <w:p w:rsidR="00F32B50" w:rsidRDefault="00F32B50" w:rsidP="00F32B50">
      <w:r>
        <w:t>using namespace std;</w:t>
      </w:r>
    </w:p>
    <w:p w:rsidR="00F32B50" w:rsidRDefault="00F32B50" w:rsidP="00F32B50"/>
    <w:p w:rsidR="00F32B50" w:rsidRDefault="00F32B50" w:rsidP="00F32B50">
      <w:r>
        <w:t>struct Prefix</w:t>
      </w:r>
    </w:p>
    <w:p w:rsidR="00F32B50" w:rsidRDefault="00F32B50" w:rsidP="00F32B50">
      <w:r>
        <w:t>{</w:t>
      </w:r>
    </w:p>
    <w:p w:rsidR="00F32B50" w:rsidRDefault="00F32B50" w:rsidP="00F32B50">
      <w:r>
        <w:tab/>
        <w:t>string S;</w:t>
      </w:r>
    </w:p>
    <w:p w:rsidR="00F32B50" w:rsidRDefault="00F32B50" w:rsidP="00F32B50">
      <w:r>
        <w:tab/>
        <w:t>Prefix *left = NULL;</w:t>
      </w:r>
    </w:p>
    <w:p w:rsidR="00F32B50" w:rsidRDefault="00F32B50" w:rsidP="00F32B50">
      <w:r>
        <w:tab/>
        <w:t>Prefix *right = NULL;</w:t>
      </w:r>
    </w:p>
    <w:p w:rsidR="00F32B50" w:rsidRDefault="00F32B50" w:rsidP="00F32B50">
      <w:r>
        <w:t>};</w:t>
      </w:r>
    </w:p>
    <w:p w:rsidR="00F32B50" w:rsidRDefault="00F32B50" w:rsidP="00F32B50"/>
    <w:p w:rsidR="00F32B50" w:rsidRDefault="00F32B50" w:rsidP="00F32B50">
      <w:r>
        <w:t>void Judge(const Prefix *p, const string&amp; a);</w:t>
      </w:r>
    </w:p>
    <w:p w:rsidR="00F32B50" w:rsidRDefault="00F32B50" w:rsidP="00F32B50">
      <w:r>
        <w:t>int c; // global counter used for recusive function</w:t>
      </w:r>
    </w:p>
    <w:p w:rsidR="00F32B50" w:rsidRDefault="00F32B50" w:rsidP="00F32B50"/>
    <w:p w:rsidR="00F32B50" w:rsidRDefault="00F32B50" w:rsidP="00F32B50">
      <w:r>
        <w:t>int main()</w:t>
      </w:r>
    </w:p>
    <w:p w:rsidR="00F32B50" w:rsidRDefault="00F32B50" w:rsidP="00F32B50">
      <w:r>
        <w:t>{</w:t>
      </w:r>
    </w:p>
    <w:p w:rsidR="00F32B50" w:rsidRDefault="00F32B50" w:rsidP="00F32B50">
      <w:r>
        <w:tab/>
        <w:t>ios::sync_with_stdio(false);</w:t>
      </w:r>
    </w:p>
    <w:p w:rsidR="00F32B50" w:rsidRDefault="00F32B50" w:rsidP="00F32B50">
      <w:r>
        <w:tab/>
        <w:t>cin.tie(NULL);</w:t>
      </w:r>
    </w:p>
    <w:p w:rsidR="00F32B50" w:rsidRDefault="00F32B50" w:rsidP="00F32B50">
      <w:r>
        <w:tab/>
      </w:r>
    </w:p>
    <w:p w:rsidR="00F32B50" w:rsidRDefault="00F32B50" w:rsidP="00F32B50">
      <w:r>
        <w:tab/>
        <w:t>int n, i;</w:t>
      </w:r>
    </w:p>
    <w:p w:rsidR="00F32B50" w:rsidRDefault="00F32B50" w:rsidP="00F32B50">
      <w:r>
        <w:tab/>
        <w:t>string a;</w:t>
      </w:r>
    </w:p>
    <w:p w:rsidR="00F32B50" w:rsidRDefault="00F32B50" w:rsidP="00F32B50">
      <w:r>
        <w:tab/>
        <w:t>Prefix *root, *p, *q;</w:t>
      </w:r>
    </w:p>
    <w:p w:rsidR="00F32B50" w:rsidRDefault="00F32B50" w:rsidP="00F32B50">
      <w:r>
        <w:tab/>
        <w:t>root = new Prefix;</w:t>
      </w:r>
    </w:p>
    <w:p w:rsidR="00F32B50" w:rsidRDefault="00F32B50" w:rsidP="00F32B50">
      <w:r>
        <w:lastRenderedPageBreak/>
        <w:tab/>
        <w:t>root-&gt;S = "\0";</w:t>
      </w:r>
    </w:p>
    <w:p w:rsidR="00F32B50" w:rsidRDefault="00F32B50" w:rsidP="00F32B50"/>
    <w:p w:rsidR="00F32B50" w:rsidRDefault="00F32B50" w:rsidP="00F32B50">
      <w:r>
        <w:tab/>
        <w:t>p = root;</w:t>
      </w:r>
    </w:p>
    <w:p w:rsidR="00F32B50" w:rsidRDefault="00F32B50" w:rsidP="00F32B50">
      <w:r>
        <w:tab/>
      </w:r>
    </w:p>
    <w:p w:rsidR="00F32B50" w:rsidRDefault="00F32B50" w:rsidP="00F32B50">
      <w:r>
        <w:tab/>
        <w:t>cin &gt;&gt; n;</w:t>
      </w:r>
    </w:p>
    <w:p w:rsidR="00F32B50" w:rsidRDefault="00F32B50" w:rsidP="00F32B50">
      <w:r>
        <w:tab/>
        <w:t>for (i = 0; i &lt; n; i++)</w:t>
      </w:r>
    </w:p>
    <w:p w:rsidR="00F32B50" w:rsidRDefault="00F32B50" w:rsidP="00F32B50">
      <w:r>
        <w:tab/>
        <w:t>{</w:t>
      </w:r>
    </w:p>
    <w:p w:rsidR="00F32B50" w:rsidRDefault="00F32B50" w:rsidP="00F32B50">
      <w:r>
        <w:tab/>
      </w:r>
      <w:r>
        <w:tab/>
        <w:t>cin &gt;&gt; a;</w:t>
      </w:r>
    </w:p>
    <w:p w:rsidR="00F32B50" w:rsidRDefault="00F32B50" w:rsidP="00F32B50">
      <w:r>
        <w:tab/>
      </w:r>
      <w:r>
        <w:tab/>
        <w:t>q = new Prefix;</w:t>
      </w:r>
    </w:p>
    <w:p w:rsidR="00F32B50" w:rsidRDefault="00F32B50" w:rsidP="00F32B50">
      <w:r>
        <w:tab/>
      </w:r>
      <w:r>
        <w:tab/>
        <w:t>q-&gt;S = a;</w:t>
      </w:r>
    </w:p>
    <w:p w:rsidR="00F32B50" w:rsidRDefault="00F32B50" w:rsidP="00F32B50">
      <w:r>
        <w:tab/>
      </w:r>
      <w:r>
        <w:tab/>
        <w:t>p = root;</w:t>
      </w:r>
    </w:p>
    <w:p w:rsidR="00F32B50" w:rsidRDefault="00F32B50" w:rsidP="00F32B50">
      <w:r>
        <w:tab/>
      </w:r>
      <w:r>
        <w:tab/>
      </w:r>
    </w:p>
    <w:p w:rsidR="00F32B50" w:rsidRDefault="00F32B50" w:rsidP="00F32B50">
      <w:r>
        <w:tab/>
      </w:r>
      <w:r>
        <w:tab/>
        <w:t>while (true)</w:t>
      </w:r>
    </w:p>
    <w:p w:rsidR="00F32B50" w:rsidRDefault="00F32B50" w:rsidP="00F32B50"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  <w:t>if (strcmp(a.c_str(), p-&gt;S.c_str()) &lt; 0)</w:t>
      </w:r>
    </w:p>
    <w:p w:rsidR="00F32B50" w:rsidRDefault="00F32B50" w:rsidP="00F32B50"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  <w:t>if (p-&gt;left)</w:t>
      </w:r>
    </w:p>
    <w:p w:rsidR="00F32B50" w:rsidRDefault="00F32B50" w:rsidP="00F32B50">
      <w:r>
        <w:tab/>
      </w:r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p = p-&gt;left;</w:t>
      </w:r>
    </w:p>
    <w:p w:rsidR="00F32B50" w:rsidRDefault="00F32B50" w:rsidP="00F32B50">
      <w:r>
        <w:tab/>
      </w:r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</w:r>
      <w:r>
        <w:tab/>
      </w:r>
      <w:r>
        <w:tab/>
        <w:t>else</w:t>
      </w:r>
    </w:p>
    <w:p w:rsidR="00F32B50" w:rsidRDefault="00F32B50" w:rsidP="00F32B50">
      <w:r>
        <w:tab/>
      </w:r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p-&gt;left = q;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F32B50" w:rsidRDefault="00F32B50" w:rsidP="00F32B50">
      <w:r>
        <w:tab/>
      </w:r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</w:r>
      <w:r>
        <w:tab/>
        <w:t>else // &gt;=</w:t>
      </w:r>
    </w:p>
    <w:p w:rsidR="00F32B50" w:rsidRDefault="00F32B50" w:rsidP="00F32B50"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  <w:t>if (p-&gt;right)</w:t>
      </w:r>
    </w:p>
    <w:p w:rsidR="00F32B50" w:rsidRDefault="00F32B50" w:rsidP="00F32B50">
      <w:r>
        <w:tab/>
      </w:r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p = p-&gt;right;</w:t>
      </w:r>
    </w:p>
    <w:p w:rsidR="00F32B50" w:rsidRDefault="00F32B50" w:rsidP="00F32B50">
      <w:r>
        <w:lastRenderedPageBreak/>
        <w:tab/>
      </w:r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</w:r>
      <w:r>
        <w:tab/>
      </w:r>
      <w:r>
        <w:tab/>
        <w:t>else</w:t>
      </w:r>
    </w:p>
    <w:p w:rsidR="00F32B50" w:rsidRDefault="00F32B50" w:rsidP="00F32B50">
      <w:r>
        <w:tab/>
      </w:r>
      <w:r>
        <w:tab/>
      </w:r>
      <w:r>
        <w:tab/>
      </w:r>
      <w:r>
        <w:tab/>
        <w:t>{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p-&gt;right = q;</w:t>
      </w:r>
    </w:p>
    <w:p w:rsidR="00F32B50" w:rsidRDefault="00F32B50" w:rsidP="00F32B50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F32B50" w:rsidRDefault="00F32B50" w:rsidP="00F32B50">
      <w:r>
        <w:tab/>
      </w:r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</w:r>
      <w:r>
        <w:tab/>
        <w:t>}</w:t>
      </w:r>
    </w:p>
    <w:p w:rsidR="00F32B50" w:rsidRDefault="00F32B50" w:rsidP="00F32B50">
      <w:r>
        <w:tab/>
      </w:r>
      <w:r>
        <w:tab/>
        <w:t>}</w:t>
      </w:r>
    </w:p>
    <w:p w:rsidR="00F32B50" w:rsidRDefault="00F32B50" w:rsidP="00F32B50">
      <w:r>
        <w:tab/>
        <w:t>}</w:t>
      </w:r>
    </w:p>
    <w:p w:rsidR="00F32B50" w:rsidRDefault="00F32B50" w:rsidP="00F32B50">
      <w:r>
        <w:tab/>
      </w:r>
    </w:p>
    <w:p w:rsidR="00F32B50" w:rsidRDefault="00F32B50" w:rsidP="00F32B50">
      <w:r>
        <w:tab/>
        <w:t>cin &gt;&gt; n;</w:t>
      </w:r>
    </w:p>
    <w:p w:rsidR="00F32B50" w:rsidRDefault="00F32B50" w:rsidP="00F32B50">
      <w:r>
        <w:tab/>
        <w:t>for (i = 0; i &lt; n; i++)</w:t>
      </w:r>
    </w:p>
    <w:p w:rsidR="00F32B50" w:rsidRDefault="00F32B50" w:rsidP="00F32B50">
      <w:r>
        <w:tab/>
        <w:t>{</w:t>
      </w:r>
    </w:p>
    <w:p w:rsidR="00F32B50" w:rsidRDefault="00F32B50" w:rsidP="00F32B50">
      <w:r>
        <w:tab/>
      </w:r>
      <w:r>
        <w:tab/>
        <w:t>cin &gt;&gt; a;</w:t>
      </w:r>
    </w:p>
    <w:p w:rsidR="00F32B50" w:rsidRDefault="00F32B50" w:rsidP="00F32B50">
      <w:r>
        <w:tab/>
      </w:r>
      <w:r>
        <w:tab/>
        <w:t>c = 0;</w:t>
      </w:r>
    </w:p>
    <w:p w:rsidR="00F32B50" w:rsidRDefault="00F32B50" w:rsidP="00F32B50">
      <w:r>
        <w:tab/>
      </w:r>
      <w:r>
        <w:tab/>
        <w:t>p = root-&gt;right;</w:t>
      </w:r>
    </w:p>
    <w:p w:rsidR="00F32B50" w:rsidRDefault="00F32B50" w:rsidP="00F32B50">
      <w:r>
        <w:tab/>
      </w:r>
      <w:r>
        <w:tab/>
        <w:t>Judge(p, a);</w:t>
      </w:r>
    </w:p>
    <w:p w:rsidR="00F32B50" w:rsidRDefault="00F32B50" w:rsidP="00F32B50">
      <w:r>
        <w:tab/>
      </w:r>
      <w:r>
        <w:tab/>
        <w:t>cout &lt;&lt; c &lt;&lt; endl;</w:t>
      </w:r>
    </w:p>
    <w:p w:rsidR="00F32B50" w:rsidRDefault="00F32B50" w:rsidP="00F32B50">
      <w:r>
        <w:tab/>
        <w:t>}</w:t>
      </w:r>
    </w:p>
    <w:p w:rsidR="00F32B50" w:rsidRDefault="00F32B50" w:rsidP="00F32B50">
      <w:r>
        <w:tab/>
      </w:r>
    </w:p>
    <w:p w:rsidR="00F32B50" w:rsidRDefault="00F32B50" w:rsidP="00F32B50">
      <w:r>
        <w:tab/>
        <w:t>return 0;</w:t>
      </w:r>
    </w:p>
    <w:p w:rsidR="00F32B50" w:rsidRDefault="00F32B50" w:rsidP="00F32B50">
      <w:r>
        <w:t>}</w:t>
      </w:r>
    </w:p>
    <w:p w:rsidR="00F32B50" w:rsidRDefault="00F32B50" w:rsidP="00F32B50"/>
    <w:p w:rsidR="00F32B50" w:rsidRDefault="00F32B50" w:rsidP="00F32B50">
      <w:r>
        <w:t>void Judge(const Prefix *p, const string&amp; a)</w:t>
      </w:r>
    </w:p>
    <w:p w:rsidR="00F32B50" w:rsidRDefault="00F32B50" w:rsidP="00F32B50">
      <w:r>
        <w:t>{</w:t>
      </w:r>
    </w:p>
    <w:p w:rsidR="00F32B50" w:rsidRDefault="00F32B50" w:rsidP="00F32B50">
      <w:r>
        <w:tab/>
        <w:t>if (strncmp(a.c_str(), p-&gt;S.c_str(), a.size()) == 0)</w:t>
      </w:r>
    </w:p>
    <w:p w:rsidR="00F32B50" w:rsidRDefault="00F32B50" w:rsidP="00F32B50">
      <w:r>
        <w:tab/>
        <w:t>{</w:t>
      </w:r>
    </w:p>
    <w:p w:rsidR="00F32B50" w:rsidRDefault="00F32B50" w:rsidP="00F32B50">
      <w:r>
        <w:tab/>
      </w:r>
      <w:r>
        <w:tab/>
        <w:t>c++;</w:t>
      </w:r>
    </w:p>
    <w:p w:rsidR="00F32B50" w:rsidRDefault="00F32B50" w:rsidP="00F32B50">
      <w:r>
        <w:tab/>
        <w:t>}</w:t>
      </w:r>
    </w:p>
    <w:p w:rsidR="00F32B50" w:rsidRDefault="00F32B50" w:rsidP="00F32B50">
      <w:r>
        <w:tab/>
        <w:t>if (strncmp(a.c_str(), p-&gt;S.c_str(), a.size()) &gt;= 0 &amp;&amp; p-&gt;right)</w:t>
      </w:r>
    </w:p>
    <w:p w:rsidR="00F32B50" w:rsidRDefault="00F32B50" w:rsidP="00F32B50">
      <w:r>
        <w:tab/>
        <w:t>{</w:t>
      </w:r>
    </w:p>
    <w:p w:rsidR="00F32B50" w:rsidRDefault="00F32B50" w:rsidP="00F32B50">
      <w:r>
        <w:lastRenderedPageBreak/>
        <w:tab/>
      </w:r>
      <w:r>
        <w:tab/>
        <w:t>Judge(p-&gt;right, a);</w:t>
      </w:r>
    </w:p>
    <w:p w:rsidR="00F32B50" w:rsidRDefault="00F32B50" w:rsidP="00F32B50">
      <w:r>
        <w:tab/>
        <w:t>}</w:t>
      </w:r>
    </w:p>
    <w:p w:rsidR="00F32B50" w:rsidRDefault="00F32B50" w:rsidP="00F32B50">
      <w:r>
        <w:tab/>
        <w:t>else if (strncmp(a.c_str(), p-&gt;S.c_str(), a.size()) &lt;= 0 &amp;&amp; p-&gt;left)</w:t>
      </w:r>
    </w:p>
    <w:p w:rsidR="00F32B50" w:rsidRDefault="00F32B50" w:rsidP="00F32B50">
      <w:r>
        <w:tab/>
        <w:t>{</w:t>
      </w:r>
    </w:p>
    <w:p w:rsidR="00F32B50" w:rsidRDefault="00F32B50" w:rsidP="00F32B50">
      <w:r>
        <w:tab/>
      </w:r>
      <w:r>
        <w:tab/>
        <w:t>Judge(p-&gt;left, a);</w:t>
      </w:r>
    </w:p>
    <w:p w:rsidR="00F32B50" w:rsidRDefault="00F32B50" w:rsidP="00F32B50">
      <w:r>
        <w:tab/>
        <w:t>}</w:t>
      </w:r>
    </w:p>
    <w:p w:rsidR="00F32B50" w:rsidRPr="00F32B50" w:rsidRDefault="00F32B50" w:rsidP="00F32B50">
      <w:r>
        <w:t>}</w:t>
      </w:r>
    </w:p>
    <w:p w:rsidR="00960250" w:rsidRDefault="00960250">
      <w:pPr>
        <w:pStyle w:val="1"/>
      </w:pPr>
      <w:bookmarkStart w:id="16" w:name="_Toc532288988"/>
      <w:r>
        <w:rPr>
          <w:rFonts w:hint="eastAsia"/>
        </w:rPr>
        <w:t>人口普查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hash</w:t>
      </w:r>
      <w:r>
        <w:rPr>
          <w:rFonts w:hint="eastAsia"/>
        </w:rPr>
        <w:t>）</w:t>
      </w:r>
      <w:bookmarkEnd w:id="16"/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#include &lt;iostream&gt;</w:t>
      </w:r>
    </w:p>
    <w:p w:rsidR="00960250" w:rsidRDefault="00CB240D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#include &lt;map&gt;</w:t>
      </w:r>
    </w:p>
    <w:p w:rsidR="00512E82" w:rsidRPr="00960250" w:rsidRDefault="00512E82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using namespace std;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typedef struct Pair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int w</w:t>
      </w:r>
      <w:r w:rsidR="008676FB">
        <w:rPr>
          <w:rFonts w:ascii="Consolas" w:hAnsi="Consolas"/>
        </w:rPr>
        <w:t xml:space="preserve">, </w:t>
      </w:r>
      <w:r w:rsidR="008676FB" w:rsidRPr="00960250">
        <w:rPr>
          <w:rFonts w:ascii="Consolas" w:hAnsi="Consolas"/>
        </w:rPr>
        <w:t>h</w:t>
      </w:r>
      <w:r w:rsidR="008676FB">
        <w:rPr>
          <w:rFonts w:ascii="Consolas" w:hAnsi="Consolas"/>
        </w:rPr>
        <w:t>;</w:t>
      </w:r>
    </w:p>
    <w:p w:rsidR="00960250" w:rsidRPr="008676FB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</w:t>
      </w:r>
      <w:r w:rsidR="00B8687B">
        <w:rPr>
          <w:rFonts w:ascii="Consolas" w:hAnsi="Consolas"/>
        </w:rPr>
        <w:t xml:space="preserve">  Pair(int a, int b):w(a), h(b)</w:t>
      </w:r>
      <w:r w:rsidR="00B8687B">
        <w:rPr>
          <w:rFonts w:ascii="Consolas" w:hAnsi="Consolas" w:hint="eastAsia"/>
        </w:rPr>
        <w:t xml:space="preserve"> </w:t>
      </w:r>
      <w:r w:rsidRPr="00960250">
        <w:rPr>
          <w:rFonts w:ascii="Consolas" w:hAnsi="Consolas"/>
        </w:rPr>
        <w:t>{</w:t>
      </w:r>
      <w:r w:rsidR="00B06A38">
        <w:rPr>
          <w:rFonts w:ascii="Consolas" w:hAnsi="Consolas"/>
        </w:rPr>
        <w:t xml:space="preserve"> </w:t>
      </w:r>
      <w:r w:rsidR="008676FB">
        <w:rPr>
          <w:rFonts w:ascii="Consolas" w:hAnsi="Consolas"/>
        </w:rPr>
        <w:t>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friend bool operator&lt;(const Pair&amp; </w:t>
      </w:r>
      <w:r w:rsidR="00B16D39">
        <w:rPr>
          <w:rFonts w:ascii="Consolas" w:hAnsi="Consolas"/>
        </w:rPr>
        <w:t>lhs</w:t>
      </w:r>
      <w:r w:rsidRPr="00960250">
        <w:rPr>
          <w:rFonts w:ascii="Consolas" w:hAnsi="Consolas"/>
        </w:rPr>
        <w:t xml:space="preserve">, const Pair&amp; </w:t>
      </w:r>
      <w:r w:rsidR="00B16D39">
        <w:rPr>
          <w:rFonts w:ascii="Consolas" w:hAnsi="Consolas"/>
        </w:rPr>
        <w:t>rhs</w:t>
      </w:r>
      <w:r w:rsidRPr="00960250">
        <w:rPr>
          <w:rFonts w:ascii="Consolas" w:hAnsi="Consolas"/>
        </w:rPr>
        <w:t>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return (</w:t>
      </w:r>
      <w:r w:rsidR="00B16D39">
        <w:rPr>
          <w:rFonts w:ascii="Consolas" w:hAnsi="Consolas"/>
        </w:rPr>
        <w:t>lhs</w:t>
      </w:r>
      <w:r w:rsidRPr="00960250">
        <w:rPr>
          <w:rFonts w:ascii="Consolas" w:hAnsi="Consolas"/>
        </w:rPr>
        <w:t xml:space="preserve">.w &lt; </w:t>
      </w:r>
      <w:r w:rsidR="00B16D39">
        <w:rPr>
          <w:rFonts w:ascii="Consolas" w:hAnsi="Consolas"/>
        </w:rPr>
        <w:t>rhs</w:t>
      </w:r>
      <w:r w:rsidRPr="00960250">
        <w:rPr>
          <w:rFonts w:ascii="Consolas" w:hAnsi="Consolas"/>
        </w:rPr>
        <w:t>.w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        || (</w:t>
      </w:r>
      <w:r w:rsidR="00B16D39">
        <w:rPr>
          <w:rFonts w:ascii="Consolas" w:hAnsi="Consolas"/>
        </w:rPr>
        <w:t>lhs</w:t>
      </w:r>
      <w:r w:rsidRPr="00960250">
        <w:rPr>
          <w:rFonts w:ascii="Consolas" w:hAnsi="Consolas"/>
        </w:rPr>
        <w:t xml:space="preserve">.w == </w:t>
      </w:r>
      <w:r w:rsidR="00B16D39">
        <w:rPr>
          <w:rFonts w:ascii="Consolas" w:hAnsi="Consolas"/>
        </w:rPr>
        <w:t>rhs</w:t>
      </w:r>
      <w:r w:rsidRPr="00960250">
        <w:rPr>
          <w:rFonts w:ascii="Consolas" w:hAnsi="Consolas"/>
        </w:rPr>
        <w:t xml:space="preserve">.w &amp;&amp; </w:t>
      </w:r>
      <w:r w:rsidR="00B16D39">
        <w:rPr>
          <w:rFonts w:ascii="Consolas" w:hAnsi="Consolas"/>
        </w:rPr>
        <w:t>lhs</w:t>
      </w:r>
      <w:r w:rsidRPr="00960250">
        <w:rPr>
          <w:rFonts w:ascii="Consolas" w:hAnsi="Consolas"/>
        </w:rPr>
        <w:t xml:space="preserve">.h &lt; </w:t>
      </w:r>
      <w:r w:rsidR="00B16D39">
        <w:rPr>
          <w:rFonts w:ascii="Consolas" w:hAnsi="Consolas"/>
        </w:rPr>
        <w:t>rhs</w:t>
      </w:r>
      <w:r w:rsidRPr="00960250">
        <w:rPr>
          <w:rFonts w:ascii="Consolas" w:hAnsi="Consolas"/>
        </w:rPr>
        <w:t>.h));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}</w:t>
      </w:r>
    </w:p>
    <w:p w:rsidR="00960250" w:rsidRPr="00960250" w:rsidRDefault="00CB240D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 Pair;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inline int Gcd(int a, int b)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{</w:t>
      </w:r>
    </w:p>
    <w:p w:rsidR="00960250" w:rsidRPr="00960250" w:rsidRDefault="00B57BA3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if (a % b == 0)</w:t>
      </w:r>
      <w:r>
        <w:rPr>
          <w:rFonts w:ascii="Consolas" w:hAnsi="Consolas" w:hint="eastAsia"/>
        </w:rPr>
        <w:t xml:space="preserve"> </w:t>
      </w:r>
      <w:r w:rsidR="00960250" w:rsidRPr="00960250">
        <w:rPr>
          <w:rFonts w:ascii="Consolas" w:hAnsi="Consolas"/>
        </w:rPr>
        <w:t>return b;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return Gcd(b, a % b);</w:t>
      </w:r>
    </w:p>
    <w:p w:rsidR="00960250" w:rsidRPr="00960250" w:rsidRDefault="00CB240D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void Init(int n, map&lt;Pair, int&gt;&amp; mp)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int a, b , c, d;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double k;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int w, h;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int gcd;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lastRenderedPageBreak/>
        <w:t xml:space="preserve">    int squre_cnt = 0;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while (n-- &gt; 0)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cin &gt;&gt; a &gt;&gt; b &gt;&gt; c &gt;&gt; d;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if (c - a == d -b)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    squre_cnt++;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    continue;</w:t>
      </w:r>
    </w:p>
    <w:p w:rsidR="00960250" w:rsidRPr="00960250" w:rsidRDefault="00B23469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w = c - a;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h = d - b;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gcd = Gcd(w, h);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w /= gcd;</w:t>
      </w:r>
    </w:p>
    <w:p w:rsidR="00960250" w:rsidRPr="00960250" w:rsidRDefault="00B23469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h /= gcd;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if (m</w:t>
      </w:r>
      <w:r w:rsidR="00CB240D">
        <w:rPr>
          <w:rFonts w:ascii="Consolas" w:hAnsi="Consolas"/>
        </w:rPr>
        <w:t>p.find(Pair(w, h)) == mp.end())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    mp.insert(make_pair(Pair(w, h), 1));</w:t>
      </w:r>
    </w:p>
    <w:p w:rsidR="00960250" w:rsidRPr="00960250" w:rsidRDefault="00CB240D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else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        mp[Pair(w, h)]++;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cout &lt;&lt; "1:1 have " &lt;&lt; squre_cnt &lt;&lt; endl;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int main()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map&lt;Pair, int&gt; mp;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int n;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cin &gt;&gt; n;</w:t>
      </w:r>
    </w:p>
    <w:p w:rsidR="00960250" w:rsidRPr="00960250" w:rsidRDefault="00B23469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Init(n, mp);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map&lt;Pair, int&gt;::iterator endIter = mp.end();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cout &lt;&lt; mp.size() &lt;&lt; endl;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for (map&lt;Pair, int&gt;::iterator iter = mp.begin(); iter != endIter; iter++)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{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lastRenderedPageBreak/>
        <w:t xml:space="preserve">        cout &lt;&lt; iter-&gt;first.w &lt;&lt; ":" &lt;&lt; iter-&gt;first.h &lt;&lt; " have " &lt;&lt; iter-&gt;second &lt;&lt; endl;</w:t>
      </w:r>
    </w:p>
    <w:p w:rsidR="00960250" w:rsidRPr="00960250" w:rsidRDefault="00CB240D" w:rsidP="00960250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}</w:t>
      </w:r>
    </w:p>
    <w:p w:rsidR="00960250" w:rsidRP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 xml:space="preserve">    return 0;</w:t>
      </w:r>
    </w:p>
    <w:p w:rsidR="00960250" w:rsidRDefault="00960250" w:rsidP="00960250">
      <w:pPr>
        <w:spacing w:line="240" w:lineRule="auto"/>
        <w:rPr>
          <w:rFonts w:ascii="Consolas" w:hAnsi="Consolas"/>
        </w:rPr>
      </w:pPr>
      <w:r w:rsidRPr="00960250">
        <w:rPr>
          <w:rFonts w:ascii="Consolas" w:hAnsi="Consolas"/>
        </w:rPr>
        <w:t>}</w:t>
      </w:r>
    </w:p>
    <w:p w:rsidR="009866E4" w:rsidRDefault="009866E4" w:rsidP="00960250">
      <w:pPr>
        <w:spacing w:line="240" w:lineRule="auto"/>
        <w:rPr>
          <w:rFonts w:ascii="Consolas" w:hAnsi="Consolas"/>
        </w:rPr>
      </w:pPr>
    </w:p>
    <w:p w:rsidR="00CC08D3" w:rsidRPr="00960250" w:rsidRDefault="00CC08D3" w:rsidP="00960250">
      <w:pPr>
        <w:spacing w:line="240" w:lineRule="auto"/>
        <w:rPr>
          <w:rFonts w:ascii="Consolas" w:hAnsi="Consolas"/>
        </w:rPr>
      </w:pPr>
    </w:p>
    <w:p w:rsidR="00A20ECA" w:rsidRPr="001C20A3" w:rsidRDefault="00A20ECA" w:rsidP="00A20ECA">
      <w:pPr>
        <w:pStyle w:val="1"/>
      </w:pPr>
      <w:bookmarkStart w:id="17" w:name="_Toc532288989"/>
      <w:r>
        <w:rPr>
          <w:rFonts w:hint="eastAsia"/>
        </w:rPr>
        <w:t>集合</w:t>
      </w:r>
      <w:r>
        <w:rPr>
          <w:rFonts w:hint="eastAsia"/>
        </w:rPr>
        <w:t>1</w:t>
      </w:r>
      <w:bookmarkEnd w:id="17"/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#include &lt;cstdio&gt;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#include &lt;set&gt;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using namespace std;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int main(</w:t>
      </w:r>
      <w:r w:rsidR="004C504E">
        <w:rPr>
          <w:rFonts w:ascii="Consolas" w:hAnsi="Consolas" w:hint="eastAsia"/>
        </w:rPr>
        <w:t>void</w:t>
      </w:r>
      <w:r w:rsidRPr="001C20A3">
        <w:rPr>
          <w:rFonts w:ascii="Consolas" w:hAnsi="Consolas"/>
        </w:rPr>
        <w:t>)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{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int n;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scanf("%d", &amp;n);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int x;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long long sum = 0;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set&lt;int&gt; set;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while (n-- &gt; 0)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{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scanf("%d", &amp;x);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if (set.find(x) == set.end())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{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    set.insert(x);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    sum += x;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}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else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{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    set.erase(x);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    sum -= x;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    }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lastRenderedPageBreak/>
        <w:t xml:space="preserve">        printf("%lld", sum);</w:t>
      </w:r>
    </w:p>
    <w:p w:rsidR="00A20ECA" w:rsidRPr="00B10D4C" w:rsidRDefault="00A20ECA" w:rsidP="00A20ECA">
      <w:pPr>
        <w:spacing w:line="240" w:lineRule="auto"/>
        <w:rPr>
          <w:rFonts w:ascii="Consolas" w:hAnsi="Consolas" w:hint="eastAsia"/>
        </w:rPr>
      </w:pPr>
      <w:r w:rsidRPr="001C20A3">
        <w:rPr>
          <w:rFonts w:ascii="Consolas" w:hAnsi="Consolas"/>
        </w:rPr>
        <w:t xml:space="preserve">    }</w:t>
      </w:r>
    </w:p>
    <w:p w:rsidR="00A20ECA" w:rsidRPr="001C20A3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 xml:space="preserve">    return 0;</w:t>
      </w:r>
    </w:p>
    <w:p w:rsidR="00A20ECA" w:rsidRPr="009866E4" w:rsidRDefault="00A20ECA" w:rsidP="00A20ECA">
      <w:pPr>
        <w:spacing w:line="240" w:lineRule="auto"/>
        <w:rPr>
          <w:rFonts w:ascii="Consolas" w:hAnsi="Consolas"/>
        </w:rPr>
      </w:pPr>
      <w:r w:rsidRPr="001C20A3">
        <w:rPr>
          <w:rFonts w:ascii="Consolas" w:hAnsi="Consolas"/>
        </w:rPr>
        <w:t>}</w:t>
      </w:r>
    </w:p>
    <w:p w:rsidR="00514C3C" w:rsidRDefault="00514C3C">
      <w:pPr>
        <w:pStyle w:val="1"/>
      </w:pPr>
      <w:bookmarkStart w:id="18" w:name="_Toc532288990"/>
      <w:r>
        <w:rPr>
          <w:rFonts w:hint="eastAsia"/>
        </w:rPr>
        <w:t>集合</w:t>
      </w:r>
      <w:r>
        <w:rPr>
          <w:rFonts w:hint="eastAsia"/>
        </w:rPr>
        <w:t>2</w:t>
      </w:r>
      <w:r w:rsidR="000E46C0">
        <w:t xml:space="preserve"> </w:t>
      </w:r>
      <w:r w:rsidR="000E46C0">
        <w:fldChar w:fldCharType="begin"/>
      </w:r>
      <w:r w:rsidR="000E46C0">
        <w:instrText xml:space="preserve"> </w:instrText>
      </w:r>
      <w:r w:rsidR="000E46C0">
        <w:rPr>
          <w:rFonts w:hint="eastAsia"/>
        </w:rPr>
        <w:instrText>= 1 \* GB3</w:instrText>
      </w:r>
      <w:r w:rsidR="000E46C0">
        <w:instrText xml:space="preserve"> </w:instrText>
      </w:r>
      <w:r w:rsidR="000E46C0">
        <w:fldChar w:fldCharType="separate"/>
      </w:r>
      <w:r w:rsidR="000E46C0">
        <w:rPr>
          <w:rFonts w:hint="eastAsia"/>
          <w:noProof/>
        </w:rPr>
        <w:t>①</w:t>
      </w:r>
      <w:bookmarkEnd w:id="18"/>
      <w:r w:rsidR="000E46C0">
        <w:fldChar w:fldCharType="end"/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#include &lt;cstdio&gt;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#include &lt;set&gt;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using namespace std;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int main(</w:t>
      </w:r>
      <w:r w:rsidR="004C504E">
        <w:rPr>
          <w:rFonts w:ascii="Consolas" w:hAnsi="Consolas" w:hint="eastAsia"/>
        </w:rPr>
        <w:t>void</w:t>
      </w:r>
      <w:r w:rsidRPr="00CC08D3">
        <w:rPr>
          <w:rFonts w:ascii="Consolas" w:hAnsi="Consolas"/>
        </w:rPr>
        <w:t>)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{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int n, x;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char ch;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multiset&lt;int&gt; set;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multiset&lt;int&gt;::iterator iter;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scanf("%d", &amp;n);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while (n-- &gt; 0)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{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scanf("%d %c", &amp;x, &amp;ch);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if (ch == '+')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{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iter = set.lower_bound(x + 1);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set.erase(iter, set.end());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set.insert(x);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}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else // ch == '-'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{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iter = set.upper_bound(x - 1);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set.erase(set.begin(), iter);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    set.insert(x);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}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lastRenderedPageBreak/>
        <w:t xml:space="preserve">    }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long long ans = 0;</w:t>
      </w:r>
    </w:p>
    <w:p w:rsidR="00CC08D3" w:rsidRPr="00CC08D3" w:rsidRDefault="00CC08D3" w:rsidP="006156A5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for (multiset&lt;int&gt;::iterator it = set.begin(); it != set.end(); ++it) 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    ans += *it;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printf("%lld", ans);</w:t>
      </w:r>
    </w:p>
    <w:p w:rsidR="00CC08D3" w:rsidRP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 xml:space="preserve">    return 0;</w:t>
      </w:r>
    </w:p>
    <w:p w:rsidR="00CC08D3" w:rsidRDefault="00CC08D3" w:rsidP="00CC08D3">
      <w:pPr>
        <w:spacing w:line="240" w:lineRule="auto"/>
        <w:rPr>
          <w:rFonts w:ascii="Consolas" w:hAnsi="Consolas"/>
        </w:rPr>
      </w:pPr>
      <w:r w:rsidRPr="00CC08D3">
        <w:rPr>
          <w:rFonts w:ascii="Consolas" w:hAnsi="Consolas"/>
        </w:rPr>
        <w:t>}</w:t>
      </w:r>
    </w:p>
    <w:p w:rsidR="00CC08D3" w:rsidRDefault="00CC08D3" w:rsidP="006156A5">
      <w:pPr>
        <w:spacing w:line="240" w:lineRule="auto"/>
        <w:rPr>
          <w:rFonts w:ascii="Consolas" w:hAnsi="Consolas"/>
        </w:rPr>
      </w:pPr>
    </w:p>
    <w:p w:rsidR="000E46C0" w:rsidRPr="000E46C0" w:rsidRDefault="000E46C0" w:rsidP="000E46C0">
      <w:pPr>
        <w:pStyle w:val="1"/>
      </w:pPr>
      <w:bookmarkStart w:id="19" w:name="_Toc532288991"/>
      <w:r w:rsidRPr="000E46C0">
        <w:rPr>
          <w:rFonts w:hint="eastAsia"/>
        </w:rPr>
        <w:t>集合</w:t>
      </w:r>
      <w:r w:rsidRPr="000E46C0">
        <w:rPr>
          <w:rFonts w:hint="eastAsia"/>
        </w:rPr>
        <w:t>2</w:t>
      </w:r>
      <w:r w:rsidRPr="000E46C0">
        <w:t xml:space="preserve"> </w:t>
      </w:r>
      <w:r w:rsidRPr="000E46C0">
        <w:fldChar w:fldCharType="begin"/>
      </w:r>
      <w:r w:rsidRPr="000E46C0">
        <w:instrText xml:space="preserve"> </w:instrText>
      </w:r>
      <w:r w:rsidRPr="000E46C0">
        <w:rPr>
          <w:rFonts w:hint="eastAsia"/>
        </w:rPr>
        <w:instrText>= 2 \* GB3</w:instrText>
      </w:r>
      <w:r w:rsidRPr="000E46C0">
        <w:instrText xml:space="preserve"> </w:instrText>
      </w:r>
      <w:r w:rsidRPr="000E46C0">
        <w:fldChar w:fldCharType="separate"/>
      </w:r>
      <w:r w:rsidRPr="000E46C0">
        <w:rPr>
          <w:rFonts w:hint="eastAsia"/>
        </w:rPr>
        <w:t>②</w:t>
      </w:r>
      <w:bookmarkEnd w:id="19"/>
      <w:r w:rsidRPr="000E46C0">
        <w:fldChar w:fldCharType="end"/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#include &lt;stdio.h&gt;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#include &lt;string.h&gt;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#define N 500001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#define M 1000000001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typedef long long ll;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ll num[N];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char sign[N];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int main(void)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{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int n, f = 0, r = M, i;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ll ans = 0;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scanf("%d", &amp;n);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for (i = 0; i &lt; n; i++)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scanf("%d %c", &amp;num[i], &amp;sign[i]);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for (i = n-1; i &gt;= 0; i--)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{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if (f &lt;= num[i] &amp;&amp; num[i] &lt;= r) {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ans += num[i];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lastRenderedPageBreak/>
        <w:tab/>
      </w:r>
      <w:r w:rsidRPr="006156A5">
        <w:rPr>
          <w:rFonts w:ascii="Consolas" w:hAnsi="Consolas"/>
        </w:rPr>
        <w:tab/>
        <w:t>}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if (sign[i] == '+' ) {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if (num[i] &lt; r) r = num[i];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} else { // sign[i] == '-'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if (num[i] &gt; f) f = num[i];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}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  <w:r w:rsidRPr="006156A5">
        <w:rPr>
          <w:rFonts w:ascii="Consolas" w:hAnsi="Consolas"/>
        </w:rPr>
        <w:tab/>
        <w:t>if (f &gt; r) break;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}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printf("%lld", ans);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ab/>
        <w:t>return 0;</w:t>
      </w:r>
    </w:p>
    <w:p w:rsidR="006156A5" w:rsidRPr="006156A5" w:rsidRDefault="006156A5" w:rsidP="006156A5">
      <w:pPr>
        <w:spacing w:line="240" w:lineRule="auto"/>
        <w:rPr>
          <w:rFonts w:ascii="Consolas" w:hAnsi="Consolas"/>
        </w:rPr>
      </w:pPr>
      <w:r w:rsidRPr="006156A5">
        <w:rPr>
          <w:rFonts w:ascii="Consolas" w:hAnsi="Consolas"/>
        </w:rPr>
        <w:t>}</w:t>
      </w:r>
    </w:p>
    <w:p w:rsidR="006156A5" w:rsidRPr="00CC08D3" w:rsidRDefault="006156A5" w:rsidP="00CC08D3"/>
    <w:p w:rsidR="000E4C79" w:rsidRPr="00CC08D3" w:rsidRDefault="000E4C79" w:rsidP="00CC08D3">
      <w:pPr>
        <w:pStyle w:val="1"/>
      </w:pPr>
      <w:bookmarkStart w:id="20" w:name="_Toc532288992"/>
      <w:r w:rsidRPr="00CC08D3">
        <w:rPr>
          <w:rFonts w:hint="eastAsia"/>
        </w:rPr>
        <w:t>摸鱼</w:t>
      </w:r>
      <w:bookmarkEnd w:id="20"/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#include &lt;cstdio&gt;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#include &lt;vector&gt;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#include &lt;queue&gt;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using namespace std;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typedef long long LL;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#define min(a,b) (((a) &lt; (b)) ? (a) : (b))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// copyed_vec means the parameter is copyed from real param, 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// which makes sure we don't destroy the sequence of the original vector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LL GetCost(vector&lt;int&gt; copyed_vec, int m)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LL ret = 0;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int w = 0;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vector&lt;int&gt;::iterator biter = copyed_vec.begin();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vector&lt;int&gt;::iterator eiter = copyed_vec.begin() + m;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std::make_heap(biter, eiter);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for (int i = m; i &lt; copyed_vec.size(); i++)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w++;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ret += w * copyed_vec.front();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</w:t>
      </w:r>
      <w:r w:rsidR="00B10D4C">
        <w:rPr>
          <w:rFonts w:ascii="Consolas" w:hAnsi="Consolas"/>
        </w:rPr>
        <w:t xml:space="preserve"> </w:t>
      </w:r>
      <w:r w:rsidRPr="00E707DD">
        <w:rPr>
          <w:rFonts w:ascii="Consolas" w:hAnsi="Consolas"/>
        </w:rPr>
        <w:t>pop_heap(biter, eiter);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copyed_vec[m - 1] = copyed_vec[i];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push_heap(biter, eiter);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while (biter &lt; eiter)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w++;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ret += w * copyed_vec.front();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std::pop_heap(biter, eiter);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--eiter;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return ret;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void Solve(const vector&lt;int&gt;&amp; vec, int n, LL q)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int lo = 1, hi = n-1, mid;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LL cost;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int tmp_m = n;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cost = GetCost(vec, n);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if (cost &gt; q)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printf("Impossible");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return;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lastRenderedPageBreak/>
        <w:t xml:space="preserve">    else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printf("Possible\n");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while (lo &lt;= hi) // be care for lo equals to hi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mid = (lo + hi) &gt;&gt; 1;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cost = GetCost(vec, mid);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if (cost &lt;= q)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    tmp_m = min(tmp_m, mid);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    hi = mid - 1;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</w:t>
      </w:r>
      <w:r w:rsidRPr="00E707DD">
        <w:rPr>
          <w:rFonts w:ascii="Consolas" w:hAnsi="Consolas"/>
        </w:rPr>
        <w:tab/>
        <w:t>} else { // be care tor think about that we can't break from here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    lo = mid + 1;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printf("%d", tmp_m);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int main(void)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int n;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LL q;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scanf("%d %lld", &amp;n, &amp;q);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vector&lt;int&gt; vec(n);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for (int i = 0; i &lt; n; i++) {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    scanf("%d", &amp;vec[i]);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}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 xml:space="preserve">    Solve(vec, n, q);</w:t>
      </w:r>
    </w:p>
    <w:p w:rsidR="00E707DD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lastRenderedPageBreak/>
        <w:t xml:space="preserve">    return 0;</w:t>
      </w:r>
    </w:p>
    <w:p w:rsidR="000E4C79" w:rsidRPr="00E707DD" w:rsidRDefault="00E707DD" w:rsidP="00E707DD">
      <w:pPr>
        <w:spacing w:line="240" w:lineRule="auto"/>
        <w:rPr>
          <w:rFonts w:ascii="Consolas" w:hAnsi="Consolas"/>
        </w:rPr>
      </w:pPr>
      <w:r w:rsidRPr="00E707DD">
        <w:rPr>
          <w:rFonts w:ascii="Consolas" w:hAnsi="Consolas"/>
        </w:rPr>
        <w:t>}</w:t>
      </w:r>
    </w:p>
    <w:p w:rsidR="000E4C79" w:rsidRPr="00F94301" w:rsidRDefault="000E4C79" w:rsidP="000E4C79"/>
    <w:p w:rsidR="009B052E" w:rsidRDefault="009B052E">
      <w:pPr>
        <w:pStyle w:val="1"/>
      </w:pPr>
      <w:bookmarkStart w:id="21" w:name="_Toc532288993"/>
      <w:r>
        <w:rPr>
          <w:rFonts w:hint="eastAsia"/>
        </w:rPr>
        <w:t>智慧果分堆</w:t>
      </w:r>
      <w:bookmarkEnd w:id="21"/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#include &lt;cstdio&gt;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#include &lt;iostream&gt;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#include &lt;functional&gt;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#include &lt;queue&gt;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typedef long long LL;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void Solve(std::vector&lt;int&gt;&amp; vec, int n, LL sum)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LL cost = 0;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int tmp = 0</w:t>
      </w:r>
      <w:r w:rsidR="00475615">
        <w:rPr>
          <w:rFonts w:ascii="Consolas" w:hAnsi="Consolas" w:hint="eastAsia"/>
        </w:rPr>
        <w:t>,</w:t>
      </w:r>
      <w:r w:rsidR="00475615">
        <w:rPr>
          <w:rFonts w:ascii="Consolas" w:hAnsi="Consolas"/>
        </w:rPr>
        <w:t xml:space="preserve"> cnt</w:t>
      </w:r>
      <w:r w:rsidRPr="009B052E">
        <w:rPr>
          <w:rFonts w:ascii="Consolas" w:hAnsi="Consolas"/>
        </w:rPr>
        <w:t>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std::vector&lt;int&gt;::iterator biter = vec.begin();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std::vector&lt;int&gt;::iterator eiter = vec.end();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std::make_heap(biter, eiter, std::greater&lt;int&gt;());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if (!(n &amp; 1) &amp;&amp; n &gt; 3)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*eiter = 0;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++eiter;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std::push_heap(biter, eiter, std::greater&lt;int&gt;());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}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while (eiter - biter &gt;= 3)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tmp = 0;</w:t>
      </w:r>
    </w:p>
    <w:p w:rsidR="0017694C" w:rsidRPr="009B052E" w:rsidRDefault="009B052E" w:rsidP="0017694C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</w:t>
      </w:r>
      <w:r w:rsidR="0017694C">
        <w:rPr>
          <w:rFonts w:ascii="Consolas" w:hAnsi="Consolas"/>
        </w:rPr>
        <w:t xml:space="preserve"> for (int </w:t>
      </w:r>
      <w:r w:rsidR="00D6671E">
        <w:rPr>
          <w:rFonts w:ascii="Consolas" w:hAnsi="Consolas" w:hint="eastAsia"/>
        </w:rPr>
        <w:t>i</w:t>
      </w:r>
      <w:r w:rsidR="0017694C">
        <w:rPr>
          <w:rFonts w:ascii="Consolas" w:hAnsi="Consolas"/>
        </w:rPr>
        <w:t xml:space="preserve"> =0; </w:t>
      </w:r>
      <w:r w:rsidR="00D6671E">
        <w:rPr>
          <w:rFonts w:ascii="Consolas" w:hAnsi="Consolas"/>
        </w:rPr>
        <w:t>i</w:t>
      </w:r>
      <w:r w:rsidR="0017694C">
        <w:rPr>
          <w:rFonts w:ascii="Consolas" w:hAnsi="Consolas"/>
        </w:rPr>
        <w:t xml:space="preserve"> &lt; 3; i++)</w:t>
      </w:r>
      <w:r w:rsidR="0017694C">
        <w:rPr>
          <w:rFonts w:ascii="Consolas" w:hAnsi="Consolas" w:hint="eastAsia"/>
        </w:rPr>
        <w:t xml:space="preserve"> 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</w:t>
      </w:r>
      <w:r w:rsidR="00222944">
        <w:rPr>
          <w:rFonts w:ascii="Consolas" w:hAnsi="Consolas"/>
        </w:rPr>
        <w:tab/>
      </w:r>
      <w:r w:rsidRPr="009B052E">
        <w:rPr>
          <w:rFonts w:ascii="Consolas" w:hAnsi="Consolas"/>
        </w:rPr>
        <w:t>std::pop_heap(biter, eiter, std::greater&lt;int&gt;());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</w:t>
      </w:r>
      <w:r w:rsidR="00222944">
        <w:rPr>
          <w:rFonts w:ascii="Consolas" w:hAnsi="Consolas"/>
        </w:rPr>
        <w:tab/>
      </w:r>
      <w:r w:rsidRPr="009B052E">
        <w:rPr>
          <w:rFonts w:ascii="Consolas" w:hAnsi="Consolas"/>
        </w:rPr>
        <w:t>tmp += (*--eiter);</w:t>
      </w:r>
    </w:p>
    <w:p w:rsidR="009B052E" w:rsidRPr="009B052E" w:rsidRDefault="0017694C" w:rsidP="009B052E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</w:t>
      </w:r>
      <w:r>
        <w:rPr>
          <w:rFonts w:ascii="Consolas" w:hAnsi="Consolas" w:hint="eastAsia"/>
        </w:rPr>
        <w:t>}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lastRenderedPageBreak/>
        <w:t xml:space="preserve">        *eiter = tmp;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++eiter;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std::push_heap(biter, eiter, std::greater&lt;int&gt;());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cost += tmp;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}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printf("%lld", cost);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}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int main(</w:t>
      </w:r>
      <w:r w:rsidR="00706029">
        <w:rPr>
          <w:rFonts w:ascii="Consolas" w:hAnsi="Consolas"/>
        </w:rPr>
        <w:t>void</w:t>
      </w:r>
      <w:r w:rsidRPr="009B052E">
        <w:rPr>
          <w:rFonts w:ascii="Consolas" w:hAnsi="Consolas"/>
        </w:rPr>
        <w:t>)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int n;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LL sum = 0;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scanf("%d", &amp;n);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std::vector&lt;int&gt; vec(n);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for (int i = 0; i &lt; n; i++)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{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scanf("%d", &amp;vec[i]);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    sum </w:t>
      </w:r>
      <w:r w:rsidR="00521D27">
        <w:rPr>
          <w:rFonts w:ascii="Consolas" w:hAnsi="Consolas"/>
        </w:rPr>
        <w:t>+=</w:t>
      </w:r>
      <w:r w:rsidRPr="009B052E">
        <w:rPr>
          <w:rFonts w:ascii="Consolas" w:hAnsi="Consolas"/>
        </w:rPr>
        <w:t xml:space="preserve"> vec[i];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}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Solve(vec, n, sum);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 xml:space="preserve">    return 0;</w:t>
      </w:r>
    </w:p>
    <w:p w:rsidR="009B052E" w:rsidRPr="009B052E" w:rsidRDefault="009B052E" w:rsidP="009B052E">
      <w:pPr>
        <w:spacing w:line="240" w:lineRule="auto"/>
        <w:rPr>
          <w:rFonts w:ascii="Consolas" w:hAnsi="Consolas"/>
        </w:rPr>
      </w:pPr>
      <w:r w:rsidRPr="009B052E">
        <w:rPr>
          <w:rFonts w:ascii="Consolas" w:hAnsi="Consolas"/>
        </w:rPr>
        <w:t>}</w:t>
      </w:r>
    </w:p>
    <w:p w:rsidR="009B052E" w:rsidRDefault="009B052E" w:rsidP="009B052E"/>
    <w:p w:rsidR="00A20ECA" w:rsidRDefault="00A20ECA" w:rsidP="00A20ECA">
      <w:pPr>
        <w:pStyle w:val="1"/>
      </w:pPr>
      <w:bookmarkStart w:id="22" w:name="_Toc532288994"/>
      <w:r>
        <w:rPr>
          <w:rFonts w:hint="eastAsia"/>
        </w:rPr>
        <w:t>朋友圈</w:t>
      </w:r>
      <w:r>
        <w:rPr>
          <w:rFonts w:hint="eastAsia"/>
        </w:rPr>
        <w:t xml:space="preserve"> </w:t>
      </w:r>
      <w:r>
        <w:rPr>
          <w:rFonts w:hint="eastAsia"/>
        </w:rPr>
        <w:t>（并查集）</w:t>
      </w:r>
      <w:bookmarkEnd w:id="22"/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#include &lt;cstdio&gt;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const int N = 100005;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int par[N];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int cnt[N];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int Find(int x)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lastRenderedPageBreak/>
        <w:t>{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if (par[x] == -1) return x; 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return par[x] = Find(par[x]);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}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void Union(int x, int y)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{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int u = Find(x);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int v = Find(y);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ab/>
      </w: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if (u == v) return ; // important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ab/>
      </w: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par[u] = v;</w:t>
      </w: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cnt[v] += cnt[u];</w:t>
      </w: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cnt[u] = 0;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}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int main(</w:t>
      </w:r>
      <w:r w:rsidR="00B10D4C">
        <w:rPr>
          <w:rFonts w:ascii="Consolas" w:hAnsi="Consolas"/>
        </w:rPr>
        <w:t>void</w:t>
      </w:r>
      <w:r w:rsidRPr="00E80520">
        <w:rPr>
          <w:rFonts w:ascii="Consolas" w:hAnsi="Consolas"/>
        </w:rPr>
        <w:t>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{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int n, m;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scanf("%d %d", &amp;n, &amp;m);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for (int i = 1; i &lt;= n; i++)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{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    par[i] = -1;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    cnt[i] = 1;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}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int x, y;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for (int i = 0; i &lt; m; i++)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{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    scanf("%d %d", &amp;x, &amp;y);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    Union(x, y);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lastRenderedPageBreak/>
        <w:t xml:space="preserve">    }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int max = cnt[0];</w:t>
      </w:r>
    </w:p>
    <w:p w:rsidR="00A20ECA" w:rsidRPr="00E80520" w:rsidRDefault="00A20ECA" w:rsidP="00A20ECA">
      <w:pPr>
        <w:spacing w:line="240" w:lineRule="auto"/>
        <w:ind w:firstLine="708"/>
        <w:rPr>
          <w:rFonts w:ascii="Consolas" w:hAnsi="Consolas"/>
        </w:rPr>
      </w:pPr>
      <w:r w:rsidRPr="00E80520">
        <w:rPr>
          <w:rFonts w:ascii="Consolas" w:hAnsi="Consolas"/>
        </w:rPr>
        <w:t>for (int i = 2; i &lt;= n; ++i)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    </w:t>
      </w:r>
      <w:r w:rsidRPr="00E80520">
        <w:rPr>
          <w:rFonts w:ascii="Consolas" w:hAnsi="Consolas"/>
        </w:rPr>
        <w:t>if (cnt[i] &gt; max) max = cnt[i];</w:t>
      </w:r>
    </w:p>
    <w:p w:rsidR="00A20ECA" w:rsidRPr="002E46A6" w:rsidRDefault="00A20ECA" w:rsidP="00A20ECA">
      <w:pPr>
        <w:spacing w:line="240" w:lineRule="auto"/>
        <w:rPr>
          <w:rFonts w:ascii="Consolas" w:hAnsi="Consolas"/>
        </w:rPr>
      </w:pP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printf("%d", max);</w:t>
      </w:r>
    </w:p>
    <w:p w:rsidR="00A20ECA" w:rsidRPr="00E80520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 xml:space="preserve">    return 0;</w:t>
      </w:r>
    </w:p>
    <w:p w:rsidR="00A20ECA" w:rsidRPr="003E30EF" w:rsidRDefault="00A20ECA" w:rsidP="00A20ECA">
      <w:pPr>
        <w:spacing w:line="240" w:lineRule="auto"/>
        <w:rPr>
          <w:rFonts w:ascii="Consolas" w:hAnsi="Consolas"/>
        </w:rPr>
      </w:pPr>
      <w:r w:rsidRPr="00E80520">
        <w:rPr>
          <w:rFonts w:ascii="Consolas" w:hAnsi="Consolas"/>
        </w:rPr>
        <w:t>}</w:t>
      </w:r>
    </w:p>
    <w:p w:rsidR="002E46A6" w:rsidRPr="008F34BC" w:rsidRDefault="002E46A6">
      <w:pPr>
        <w:pStyle w:val="1"/>
      </w:pPr>
      <w:bookmarkStart w:id="23" w:name="_Toc532288995"/>
      <w:r>
        <w:rPr>
          <w:rFonts w:hint="eastAsia"/>
        </w:rPr>
        <w:t>破碎的数组</w:t>
      </w:r>
      <w:r w:rsidR="008F34BC">
        <w:rPr>
          <w:rFonts w:hint="eastAsia"/>
        </w:rPr>
        <w:t xml:space="preserve"> </w:t>
      </w:r>
      <w:r w:rsidR="008F34BC">
        <w:t>(</w:t>
      </w:r>
      <w:r w:rsidR="008F34BC">
        <w:rPr>
          <w:rFonts w:hint="eastAsia"/>
        </w:rPr>
        <w:t>并查集</w:t>
      </w:r>
      <w:r w:rsidR="008F34BC">
        <w:rPr>
          <w:rFonts w:hint="eastAsia"/>
        </w:rPr>
        <w:t xml:space="preserve"> +</w:t>
      </w:r>
      <w:r w:rsidR="008F34BC">
        <w:t xml:space="preserve"> </w:t>
      </w:r>
      <w:r w:rsidR="003A6C08">
        <w:rPr>
          <w:rFonts w:hint="eastAsia"/>
        </w:rPr>
        <w:t>o</w:t>
      </w:r>
      <w:r w:rsidR="003A6C08">
        <w:t>ffline</w:t>
      </w:r>
      <w:r w:rsidR="00384379">
        <w:t>)</w:t>
      </w:r>
      <w:bookmarkEnd w:id="23"/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#include &lt;cstdio&gt;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#include &lt;stack&gt;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using std::stack;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#define max(a, b) (((a) &gt; (b)) ? (a) : (b))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typedef long long ll;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const int maxn = 100000 + 5;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int fa[maxn] = { 0 };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ll sum[maxn] = { 0 };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int del[maxn] = { 0 };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bool vis[maxn] = { false };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ll ans = 0;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int Find(int x)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if (fa[x] == 0) return x;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return fa[x] = Find(fa[x]);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void Union(int x, int y)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lastRenderedPageBreak/>
        <w:t xml:space="preserve">    int u, v;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u = Find(x);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v = Find(y);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if (u == v) return 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fa[u] = v;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sum[v] += sum[u];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sum[u] = 0;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void Solve(int n)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{</w:t>
      </w:r>
    </w:p>
    <w:p w:rsidR="00107819" w:rsidRPr="00107819" w:rsidRDefault="00107819" w:rsidP="00107819">
      <w:pPr>
        <w:spacing w:line="240" w:lineRule="auto"/>
        <w:ind w:firstLineChars="200" w:firstLine="440"/>
        <w:rPr>
          <w:rFonts w:ascii="Consolas" w:hAnsi="Consolas"/>
        </w:rPr>
      </w:pPr>
      <w:r w:rsidRPr="00107819">
        <w:rPr>
          <w:rFonts w:ascii="Consolas" w:hAnsi="Consolas"/>
        </w:rPr>
        <w:t>ll ans = 0;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int cur;</w:t>
      </w:r>
    </w:p>
    <w:p w:rsidR="00107819" w:rsidRPr="00107819" w:rsidRDefault="00107819" w:rsidP="00107819">
      <w:pPr>
        <w:spacing w:line="240" w:lineRule="auto"/>
        <w:ind w:firstLine="440"/>
        <w:rPr>
          <w:rFonts w:ascii="Consolas" w:hAnsi="Consolas"/>
        </w:rPr>
      </w:pPr>
      <w:r w:rsidRPr="00107819">
        <w:rPr>
          <w:rFonts w:ascii="Consolas" w:hAnsi="Consolas"/>
        </w:rPr>
        <w:t>stack&lt;ll&gt; st;</w:t>
      </w:r>
    </w:p>
    <w:p w:rsidR="00107819" w:rsidRPr="00107819" w:rsidRDefault="00107819" w:rsidP="00107819">
      <w:pPr>
        <w:spacing w:line="240" w:lineRule="auto"/>
        <w:ind w:firstLineChars="200" w:firstLine="440"/>
        <w:rPr>
          <w:rFonts w:ascii="Consolas" w:hAnsi="Consolas"/>
        </w:rPr>
      </w:pPr>
      <w:r w:rsidRPr="00107819">
        <w:rPr>
          <w:rFonts w:ascii="Consolas" w:hAnsi="Consolas"/>
        </w:rPr>
        <w:t>st.push(0);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for (int i = n; i &gt; 1; i--)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cur = del[i];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vis[cur] = true;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if (cur == n &amp;&amp; vis[n - 1])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   Union(n - 1, n);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else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    if (vis[cur - 1])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        Union(cur - 1, cur);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    if (vis[cur + 1])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        Union(cur, cur + 1);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lastRenderedPageBreak/>
        <w:t xml:space="preserve">        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  <w:r w:rsidRPr="00107819">
        <w:rPr>
          <w:rFonts w:ascii="Consolas" w:hAnsi="Consolas"/>
        </w:rPr>
        <w:tab/>
        <w:t>ans = max(ans, sum[Find(cur)]);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st.push(ans);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while (!st.empty())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  <w:r w:rsidRPr="00107819">
        <w:rPr>
          <w:rFonts w:ascii="Consolas" w:hAnsi="Consolas"/>
        </w:rPr>
        <w:tab/>
        <w:t>printf("%lld\n", st.top());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</w:r>
      <w:r w:rsidRPr="00107819">
        <w:rPr>
          <w:rFonts w:ascii="Consolas" w:hAnsi="Consolas"/>
        </w:rPr>
        <w:tab/>
        <w:t>st.pop();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ab/>
        <w:t>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}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int main(</w:t>
      </w:r>
      <w:r w:rsidR="00762614">
        <w:rPr>
          <w:rFonts w:ascii="Consolas" w:hAnsi="Consolas"/>
        </w:rPr>
        <w:t>void</w:t>
      </w:r>
      <w:r w:rsidRPr="00107819">
        <w:rPr>
          <w:rFonts w:ascii="Consolas" w:hAnsi="Consolas"/>
        </w:rPr>
        <w:t>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{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int n;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scanf("%d", &amp;n);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for (int i = 1; i &lt;= n; i++)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scanf("%d", &amp;sum[i]);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for (int i = 1; i &lt;= n; i++)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    scanf("%d", &amp;del[i]);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Solve(n);</w:t>
      </w:r>
    </w:p>
    <w:p w:rsidR="00107819" w:rsidRPr="00107819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 xml:space="preserve">    return 0;</w:t>
      </w:r>
    </w:p>
    <w:p w:rsidR="002E46A6" w:rsidRPr="002E46A6" w:rsidRDefault="00107819" w:rsidP="00107819">
      <w:pPr>
        <w:spacing w:line="240" w:lineRule="auto"/>
        <w:rPr>
          <w:rFonts w:ascii="Consolas" w:hAnsi="Consolas"/>
        </w:rPr>
      </w:pPr>
      <w:r w:rsidRPr="00107819">
        <w:rPr>
          <w:rFonts w:ascii="Consolas" w:hAnsi="Consolas"/>
        </w:rPr>
        <w:t>}</w:t>
      </w:r>
    </w:p>
    <w:p w:rsidR="00F27E6A" w:rsidRDefault="00F27E6A">
      <w:pPr>
        <w:pStyle w:val="1"/>
      </w:pPr>
      <w:bookmarkStart w:id="24" w:name="_Toc532288996"/>
      <w:r>
        <w:rPr>
          <w:rFonts w:hint="eastAsia"/>
        </w:rPr>
        <w:t>最短路径</w:t>
      </w:r>
      <w:r w:rsidR="00097F4A">
        <w:rPr>
          <w:rFonts w:hint="eastAsia"/>
        </w:rPr>
        <w:t xml:space="preserve"> </w:t>
      </w:r>
      <w:r w:rsidR="00097F4A">
        <w:t>(forward star)</w:t>
      </w:r>
      <w:bookmarkEnd w:id="24"/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#include &lt;cstdio&gt;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#include &lt;cstring&gt;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#include &lt;queue&gt;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typedef long long ll;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const int INF = 0x3f3f3f3f;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const int V = 50000 + 5; // max vertex number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lastRenderedPageBreak/>
        <w:t>const int E = 200000 + 5;// max edge number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// Chain-forward-star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int n, m, ecnt = 0, head[V] = { 0 };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struct node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int v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Pr="00F27E6A">
        <w:rPr>
          <w:rFonts w:ascii="Consolas" w:hAnsi="Consolas"/>
        </w:rPr>
        <w:t>next</w:t>
      </w:r>
      <w:r>
        <w:rPr>
          <w:rFonts w:ascii="Consolas" w:hAnsi="Consolas"/>
        </w:rPr>
        <w:t>, w</w:t>
      </w:r>
      <w:r w:rsidRPr="00F27E6A">
        <w:rPr>
          <w:rFonts w:ascii="Consolas" w:hAnsi="Consolas"/>
        </w:rPr>
        <w:t>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} edge[E * 2];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void AddEdge(int u, int v, int w)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edge[++ecnt].v = v;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edge[ecnt].w = w;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edge[ecnt].next = head[u];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head[u] = ecnt;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std::priority_queue&lt;std::pair&lt;ll, int&gt; &gt; Q;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ll dis[V];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bool vis[V] = { false };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void Dijkstra()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memset(dis, </w:t>
      </w:r>
      <w:r w:rsidR="002A1EB4">
        <w:rPr>
          <w:rFonts w:ascii="Consolas" w:hAnsi="Consolas" w:hint="eastAsia"/>
        </w:rPr>
        <w:t>0x</w:t>
      </w:r>
      <w:r w:rsidR="002A1EB4">
        <w:rPr>
          <w:rFonts w:ascii="Consolas" w:hAnsi="Consolas"/>
        </w:rPr>
        <w:t>3f</w:t>
      </w:r>
      <w:r w:rsidRPr="00F27E6A">
        <w:rPr>
          <w:rFonts w:ascii="Consolas" w:hAnsi="Consolas"/>
        </w:rPr>
        <w:t>, sizeof(dis));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dis[1] = 0;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Q.push(std::make_pair(0, 1)); // weight + number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while (!Q.empty())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int u = Q.top().second; // from V-S pick the vertex with the min distance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Q.pop();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if (vis[u])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continue;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lastRenderedPageBreak/>
        <w:t xml:space="preserve">        vis[u] = true; // add to S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for (int i = head[u]; i; i = edge[i].next)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{ // enumerate the edges linked to u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int v = edge[i].v, w = edge[i].w;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if (dis[v] &gt; dis[u] + w)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{ // search for edge which can loose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    dis[v] = dis[u] + w;           // update distance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    Q.push(std::make_pair(-dis[v], v));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    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return 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int main()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scanf("%d %d", &amp;n, &amp;m);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int a, b, c;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for (int i = 1; i &lt;= m; i++)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{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scanf("%d %d %d", &amp;a, &amp;b, &amp;c);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    AddEdge(a, b, c);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 w:hint="eastAsia"/>
        </w:rPr>
        <w:t xml:space="preserve">        AddEdge(b, a, c); //</w:t>
      </w:r>
      <w:r w:rsidRPr="00F27E6A">
        <w:rPr>
          <w:rFonts w:ascii="Consolas" w:hAnsi="Consolas" w:hint="eastAsia"/>
        </w:rPr>
        <w:t>无向图需要存两遍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}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Dijkstra();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printf("%d", dis[n]);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 xml:space="preserve">    return 0;</w:t>
      </w:r>
    </w:p>
    <w:p w:rsidR="00F27E6A" w:rsidRPr="00F27E6A" w:rsidRDefault="00F27E6A" w:rsidP="00F27E6A">
      <w:pPr>
        <w:spacing w:line="240" w:lineRule="auto"/>
        <w:rPr>
          <w:rFonts w:ascii="Consolas" w:hAnsi="Consolas"/>
        </w:rPr>
      </w:pPr>
      <w:r w:rsidRPr="00F27E6A">
        <w:rPr>
          <w:rFonts w:ascii="Consolas" w:hAnsi="Consolas"/>
        </w:rPr>
        <w:t>}</w:t>
      </w:r>
    </w:p>
    <w:p w:rsidR="00097F4A" w:rsidRDefault="00097F4A">
      <w:pPr>
        <w:pStyle w:val="1"/>
      </w:pPr>
      <w:bookmarkStart w:id="25" w:name="_Toc532288997"/>
      <w:r>
        <w:rPr>
          <w:rFonts w:hint="eastAsia"/>
        </w:rPr>
        <w:t>最短路径</w:t>
      </w:r>
      <w:r>
        <w:rPr>
          <w:rFonts w:hint="eastAsia"/>
        </w:rPr>
        <w:t>2</w:t>
      </w:r>
      <w:r w:rsidR="00EC4724">
        <w:t xml:space="preserve"> </w:t>
      </w:r>
      <w:r w:rsidR="00EC4724">
        <w:rPr>
          <w:rFonts w:hint="eastAsia"/>
        </w:rPr>
        <w:t>（邻接表）</w:t>
      </w:r>
      <w:bookmarkEnd w:id="25"/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#include &lt;cstdio&gt;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lastRenderedPageBreak/>
        <w:t>#include &lt;algorithm&gt;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#include &lt;queue&gt;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using namespace std;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#define swap(a, b) do { int t = a; a = b; b = t; }  while (0)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const int V = 50005; /*, E = 200005*/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const int INF = 0x3f3f3f3f;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struct edge { int to, cost; };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typedef pair&lt;int, int&gt; P; // first =&gt; distance, second =&gt; vertex number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vector&lt;edge&gt; G[V];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int d[V];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priority_queue&lt;P, vector&lt;P&gt;, greater&lt;P&gt; &gt; Q;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void Dijkstra(int s)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{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="00CD5B28">
        <w:rPr>
          <w:rFonts w:ascii="Consolas" w:hAnsi="Consolas"/>
        </w:rPr>
        <w:t>memset(d, INF, sizeof(d));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d[s] = 0;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Q.push(P(0, s));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int v;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edge e;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while (!Q.empty())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{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P p = Q.top(); Q.pop();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v = p.second;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if (d[v] &lt; p.first) continue;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for (int i = 0; i &lt; G[v].size(); ++i) {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e = G[v][i];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if (d[e.to] &gt; d[v] + e.cost) {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d[e.to] = d[v] + e.cost;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Q</w:t>
      </w:r>
      <w:bookmarkStart w:id="26" w:name="_GoBack"/>
      <w:bookmarkEnd w:id="26"/>
      <w:r w:rsidRPr="00097F4A">
        <w:rPr>
          <w:rFonts w:ascii="Consolas" w:hAnsi="Consolas"/>
        </w:rPr>
        <w:t>.push(P(d[e.to], e.to));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lastRenderedPageBreak/>
        <w:tab/>
      </w: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}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}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}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}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int main(void)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{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int n, m;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scanf("%d %d", &amp;n, &amp;m);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int a;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edge e;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for (int i = 0; i &lt; m; i++)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{</w:t>
      </w:r>
      <w:r w:rsidRPr="00097F4A">
        <w:rPr>
          <w:rFonts w:ascii="Consolas" w:hAnsi="Consolas"/>
        </w:rPr>
        <w:tab/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scanf("%d %d %d", &amp;a, &amp;e.to, &amp;e.cost);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G[a].push_back(e);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swap(a, e.to); // swap src and dest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  <w:r w:rsidRPr="00097F4A">
        <w:rPr>
          <w:rFonts w:ascii="Consolas" w:hAnsi="Consolas"/>
        </w:rPr>
        <w:tab/>
        <w:t>G[a].push_back(e);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}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Dijkstra(1);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printf("%d", d[n]);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ab/>
        <w:t>return 0;</w:t>
      </w:r>
    </w:p>
    <w:p w:rsidR="00097F4A" w:rsidRPr="00097F4A" w:rsidRDefault="00097F4A" w:rsidP="00097F4A">
      <w:pPr>
        <w:spacing w:line="240" w:lineRule="auto"/>
        <w:rPr>
          <w:rFonts w:ascii="Consolas" w:hAnsi="Consolas"/>
        </w:rPr>
      </w:pPr>
      <w:r w:rsidRPr="00097F4A">
        <w:rPr>
          <w:rFonts w:ascii="Consolas" w:hAnsi="Consolas"/>
        </w:rPr>
        <w:t>}</w:t>
      </w:r>
    </w:p>
    <w:p w:rsidR="00D64BC4" w:rsidRDefault="00D64BC4">
      <w:pPr>
        <w:pStyle w:val="1"/>
      </w:pPr>
      <w:bookmarkStart w:id="27" w:name="_Toc532288998"/>
      <w:r>
        <w:rPr>
          <w:rFonts w:hint="eastAsia"/>
        </w:rPr>
        <w:t>贪心大法官</w:t>
      </w:r>
      <w:r>
        <w:rPr>
          <w:rFonts w:hint="eastAsia"/>
        </w:rPr>
        <w:t xml:space="preserve"> </w:t>
      </w:r>
      <w:r>
        <w:rPr>
          <w:rFonts w:hint="eastAsia"/>
        </w:rPr>
        <w:t>（拓扑排序）</w:t>
      </w:r>
      <w:bookmarkEnd w:id="27"/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#include &lt;iostream&gt;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#include &lt;algorithm&gt;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#include &lt;vector&gt;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#include &lt;queue&gt;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using namespace std;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lastRenderedPageBreak/>
        <w:t>const int N = 10000 + 5;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vector&lt;int&gt; G[N]; // graph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priority_queue&lt;int, vector&lt;int&gt;, greater&lt;int&gt; &gt; Q;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int in[N] = { 0 }; // indegree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void TopSort(int n)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int v;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for (v = 1; v &lt;= n; v++)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if (in[v] == 0)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Q.push(v);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while (!Q.empty())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v = Q.top();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Q.pop();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cout &lt;&lt; v &lt;&lt; " ";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//</w:t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for (vector&lt;int&gt;::iterator it = G[v].begin(); it != G[v].end(); ++it)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for (int i = 0; i &lt; G[v].size(); i++)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int after = G[v][i];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if (--in[after] == 0)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Q.push(after);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int main()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ios::sync_with_stdio(false);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cin.tie(NULL);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lastRenderedPageBreak/>
        <w:tab/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int n, m, 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cin &gt;&gt; n;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for (int i = 0; i &lt; n; i++)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cin &gt;&gt; m;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for (int j = 0; j &lt; m; j++)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 xml:space="preserve">        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 xml:space="preserve">        </w:t>
      </w:r>
      <w:r w:rsidRPr="00D64BC4">
        <w:rPr>
          <w:rFonts w:ascii="Consolas" w:hAnsi="Consolas"/>
        </w:rPr>
        <w:tab/>
        <w:t>cin &gt;&gt; t;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 xml:space="preserve">        </w:t>
      </w:r>
      <w:r w:rsidRPr="00D64BC4">
        <w:rPr>
          <w:rFonts w:ascii="Consolas" w:hAnsi="Consolas"/>
        </w:rPr>
        <w:tab/>
        <w:t>Q.push(t);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in[t]++;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while (!Q.empty())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{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t = Q.top();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Q.pop();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G[i + 1].push_back(t);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}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TopSort(n);</w:t>
      </w:r>
    </w:p>
    <w:p w:rsidR="00D64BC4" w:rsidRPr="00D64BC4" w:rsidRDefault="00D64BC4" w:rsidP="00D64BC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ab/>
        <w:t>return 0;</w:t>
      </w:r>
    </w:p>
    <w:p w:rsidR="00D64BC4" w:rsidRDefault="00D64BC4" w:rsidP="00602794">
      <w:pPr>
        <w:spacing w:line="240" w:lineRule="auto"/>
        <w:rPr>
          <w:rFonts w:ascii="Consolas" w:hAnsi="Consolas"/>
        </w:rPr>
      </w:pPr>
      <w:r w:rsidRPr="00D64BC4">
        <w:rPr>
          <w:rFonts w:ascii="Consolas" w:hAnsi="Consolas"/>
        </w:rPr>
        <w:t>}</w:t>
      </w:r>
    </w:p>
    <w:p w:rsidR="00D73137" w:rsidRPr="00602794" w:rsidRDefault="00D73137" w:rsidP="00602794">
      <w:pPr>
        <w:spacing w:line="240" w:lineRule="auto"/>
        <w:rPr>
          <w:rFonts w:ascii="Consolas" w:hAnsi="Consolas"/>
        </w:rPr>
      </w:pPr>
    </w:p>
    <w:p w:rsidR="00A07590" w:rsidRDefault="00A07590">
      <w:pPr>
        <w:pStyle w:val="1"/>
      </w:pPr>
      <w:bookmarkStart w:id="28" w:name="_Toc532288999"/>
      <w:r>
        <w:rPr>
          <w:rFonts w:hint="eastAsia"/>
        </w:rPr>
        <w:t>二叉树遍历</w:t>
      </w:r>
      <w:bookmarkEnd w:id="28"/>
    </w:p>
    <w:p w:rsidR="00A07590" w:rsidRDefault="00A07590" w:rsidP="00A07590">
      <w:r>
        <w:t>#include &lt;</w:t>
      </w:r>
      <w:r w:rsidR="0088363E">
        <w:rPr>
          <w:rFonts w:hint="eastAsia"/>
        </w:rPr>
        <w:t>std</w:t>
      </w:r>
      <w:r w:rsidR="0088363E">
        <w:t>io.h</w:t>
      </w:r>
      <w:r>
        <w:t>&gt;</w:t>
      </w:r>
    </w:p>
    <w:p w:rsidR="00A07590" w:rsidRDefault="00A07590" w:rsidP="00A07590">
      <w:r>
        <w:t>const int N = 10000 + 5;</w:t>
      </w:r>
    </w:p>
    <w:p w:rsidR="00A07590" w:rsidRDefault="00A07590" w:rsidP="00A07590">
      <w:r>
        <w:t>int pre[N], in[N];</w:t>
      </w:r>
    </w:p>
    <w:p w:rsidR="00A07590" w:rsidRDefault="00A07590" w:rsidP="00A07590">
      <w:r>
        <w:t>int mapIndex[N];</w:t>
      </w:r>
      <w:r w:rsidR="00442CDF">
        <w:t xml:space="preserve"> </w:t>
      </w:r>
      <w:r w:rsidR="00442CDF" w:rsidRPr="00442CDF">
        <w:t>// map for getting one element from inorder in O(1)</w:t>
      </w:r>
    </w:p>
    <w:p w:rsidR="00A07590" w:rsidRDefault="00A07590" w:rsidP="00A07590"/>
    <w:p w:rsidR="00A07590" w:rsidRDefault="00A07590" w:rsidP="00A07590">
      <w:r>
        <w:t>void PostOrder(int root, int begin, int end)</w:t>
      </w:r>
    </w:p>
    <w:p w:rsidR="00A07590" w:rsidRDefault="00A07590" w:rsidP="00A07590">
      <w:r>
        <w:lastRenderedPageBreak/>
        <w:t>{</w:t>
      </w:r>
    </w:p>
    <w:p w:rsidR="00A07590" w:rsidRDefault="00A07590" w:rsidP="00A07590">
      <w:r>
        <w:tab/>
        <w:t>if (begin &gt; end) return ; // End the recursion</w:t>
      </w:r>
    </w:p>
    <w:p w:rsidR="00A07590" w:rsidRDefault="00A07590" w:rsidP="00A07590">
      <w:r>
        <w:tab/>
        <w:t>int rootVal = pre[root];</w:t>
      </w:r>
    </w:p>
    <w:p w:rsidR="00A07590" w:rsidRDefault="00A07590" w:rsidP="00A07590">
      <w:r>
        <w:tab/>
        <w:t>int mid = mapIndex[rootVal];</w:t>
      </w:r>
    </w:p>
    <w:p w:rsidR="00A07590" w:rsidRDefault="00A07590" w:rsidP="00A07590">
      <w:r>
        <w:tab/>
      </w:r>
    </w:p>
    <w:p w:rsidR="00A07590" w:rsidRDefault="00A07590" w:rsidP="00A07590">
      <w:r>
        <w:tab/>
        <w:t>PostOrder(root+1, begin, mid-1); // left-child</w:t>
      </w:r>
    </w:p>
    <w:p w:rsidR="00A07590" w:rsidRDefault="00A07590" w:rsidP="00A07590">
      <w:r>
        <w:tab/>
        <w:t>PostOrder(root+1+mid-begin, mid+1, end); // right-child</w:t>
      </w:r>
    </w:p>
    <w:p w:rsidR="00A07590" w:rsidRDefault="00A07590" w:rsidP="00A07590">
      <w:r>
        <w:tab/>
        <w:t>printf("%d ", rootVal); // root</w:t>
      </w:r>
    </w:p>
    <w:p w:rsidR="00A07590" w:rsidRDefault="00A07590" w:rsidP="00A07590">
      <w:r>
        <w:t>}</w:t>
      </w:r>
    </w:p>
    <w:p w:rsidR="004D5207" w:rsidRDefault="004D5207" w:rsidP="004D5207">
      <w:r>
        <w:t>void PreOrder(int root, int front, int end)</w:t>
      </w:r>
    </w:p>
    <w:p w:rsidR="004D5207" w:rsidRDefault="004D5207" w:rsidP="004D5207">
      <w:r>
        <w:t>{</w:t>
      </w:r>
    </w:p>
    <w:p w:rsidR="004D5207" w:rsidRDefault="004D5207" w:rsidP="004D5207">
      <w:r>
        <w:tab/>
        <w:t>if (front &gt; end) return ;</w:t>
      </w:r>
    </w:p>
    <w:p w:rsidR="004D5207" w:rsidRDefault="004D5207" w:rsidP="004D5207">
      <w:r>
        <w:tab/>
        <w:t>int rootVal = post[root];</w:t>
      </w:r>
    </w:p>
    <w:p w:rsidR="004D5207" w:rsidRDefault="004D5207" w:rsidP="004D5207">
      <w:r>
        <w:tab/>
        <w:t>int mid = mapIndex[rootVal];</w:t>
      </w:r>
    </w:p>
    <w:p w:rsidR="004D5207" w:rsidRDefault="004D5207" w:rsidP="004D5207">
      <w:r>
        <w:tab/>
      </w:r>
    </w:p>
    <w:p w:rsidR="004D5207" w:rsidRDefault="004D5207" w:rsidP="004D5207">
      <w:r>
        <w:tab/>
        <w:t>printf("%d ", rootVal); // root</w:t>
      </w:r>
    </w:p>
    <w:p w:rsidR="004D5207" w:rsidRDefault="004D5207" w:rsidP="004D5207">
      <w:r>
        <w:tab/>
        <w:t>PreOrder(root-1-end+mid, front, mid-1); // left-child</w:t>
      </w:r>
    </w:p>
    <w:p w:rsidR="004D5207" w:rsidRDefault="004D5207" w:rsidP="004D5207">
      <w:r>
        <w:tab/>
        <w:t>PreOrder(root-1, mid+1, end); // right-child</w:t>
      </w:r>
    </w:p>
    <w:p w:rsidR="004D5207" w:rsidRDefault="004D5207" w:rsidP="004D5207">
      <w:r>
        <w:t>}</w:t>
      </w:r>
    </w:p>
    <w:p w:rsidR="00A07590" w:rsidRDefault="00A07590" w:rsidP="00A07590"/>
    <w:p w:rsidR="00A07590" w:rsidRDefault="00A07590" w:rsidP="00A07590">
      <w:r>
        <w:t>int main(void)</w:t>
      </w:r>
    </w:p>
    <w:p w:rsidR="00A07590" w:rsidRDefault="00A07590" w:rsidP="00A07590">
      <w:r>
        <w:t>{</w:t>
      </w:r>
    </w:p>
    <w:p w:rsidR="00A07590" w:rsidRDefault="00A07590" w:rsidP="00A07590">
      <w:r>
        <w:tab/>
        <w:t>int n, i;</w:t>
      </w:r>
    </w:p>
    <w:p w:rsidR="00A07590" w:rsidRDefault="00A07590" w:rsidP="00A07590">
      <w:r>
        <w:tab/>
        <w:t>scanf("%d", &amp;n);</w:t>
      </w:r>
    </w:p>
    <w:p w:rsidR="00A07590" w:rsidRDefault="00A07590" w:rsidP="00A07590">
      <w:r>
        <w:tab/>
      </w:r>
    </w:p>
    <w:p w:rsidR="00A07590" w:rsidRDefault="00A07590" w:rsidP="00A07590">
      <w:r>
        <w:tab/>
        <w:t>for (i = 0; i &lt; n; i++) {</w:t>
      </w:r>
    </w:p>
    <w:p w:rsidR="00A07590" w:rsidRDefault="00A07590" w:rsidP="00A07590">
      <w:r>
        <w:tab/>
      </w:r>
      <w:r>
        <w:tab/>
        <w:t>scanf("%d", &amp;pre[i]);</w:t>
      </w:r>
    </w:p>
    <w:p w:rsidR="00A07590" w:rsidRDefault="00A07590" w:rsidP="00A07590">
      <w:r>
        <w:tab/>
        <w:t>}</w:t>
      </w:r>
    </w:p>
    <w:p w:rsidR="00A07590" w:rsidRDefault="00A07590" w:rsidP="00A07590">
      <w:r>
        <w:tab/>
        <w:t>for (i = 0; i &lt; n; i++) {</w:t>
      </w:r>
    </w:p>
    <w:p w:rsidR="00A07590" w:rsidRDefault="00A07590" w:rsidP="00A07590">
      <w:r>
        <w:tab/>
      </w:r>
      <w:r>
        <w:tab/>
        <w:t>scanf("%d", &amp;in[i]);</w:t>
      </w:r>
    </w:p>
    <w:p w:rsidR="00A07590" w:rsidRDefault="00A07590" w:rsidP="00A07590">
      <w:r>
        <w:tab/>
      </w:r>
      <w:r>
        <w:tab/>
        <w:t>mapIndex[in[i]] = i;</w:t>
      </w:r>
    </w:p>
    <w:p w:rsidR="00A07590" w:rsidRDefault="00A07590" w:rsidP="00A07590">
      <w:r>
        <w:lastRenderedPageBreak/>
        <w:tab/>
        <w:t>}</w:t>
      </w:r>
    </w:p>
    <w:p w:rsidR="00A07590" w:rsidRDefault="00A07590" w:rsidP="00A07590">
      <w:r>
        <w:tab/>
      </w:r>
    </w:p>
    <w:p w:rsidR="00A07590" w:rsidRDefault="00A07590" w:rsidP="00A07590">
      <w:r>
        <w:tab/>
        <w:t>PostOrder(0, 0, n-1);</w:t>
      </w:r>
    </w:p>
    <w:p w:rsidR="00A07590" w:rsidRDefault="00A07590" w:rsidP="00A07590">
      <w:r>
        <w:tab/>
        <w:t>return 0;</w:t>
      </w:r>
    </w:p>
    <w:p w:rsidR="00A07590" w:rsidRPr="00A07590" w:rsidRDefault="00A07590" w:rsidP="00A07590">
      <w:r>
        <w:t>}</w:t>
      </w:r>
    </w:p>
    <w:p w:rsidR="00A51068" w:rsidRDefault="00A51068">
      <w:pPr>
        <w:pStyle w:val="1"/>
      </w:pPr>
      <w:bookmarkStart w:id="29" w:name="_Toc532289000"/>
      <w:r w:rsidRPr="00A51068">
        <w:rPr>
          <w:rFonts w:hint="eastAsia"/>
        </w:rPr>
        <w:t>找某个字符串的不同子串的数目</w:t>
      </w:r>
      <w:r w:rsidRPr="00A51068">
        <w:rPr>
          <w:rFonts w:hint="eastAsia"/>
        </w:rPr>
        <w:t>(</w:t>
      </w:r>
      <w:r>
        <w:rPr>
          <w:rFonts w:ascii="Calibri Light" w:hAnsi="Calibri Light" w:cs="Calibri Light"/>
        </w:rPr>
        <w:t>O</w:t>
      </w:r>
      <w:r>
        <w:t>(n^</w:t>
      </w:r>
      <w:r w:rsidRPr="00A51068">
        <w:rPr>
          <w:rFonts w:hint="eastAsia"/>
        </w:rPr>
        <w:t>2))</w:t>
      </w:r>
      <w:bookmarkEnd w:id="29"/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#include &lt;iostream&gt;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#include &lt;string&gt;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#include &lt;set&gt;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using namespace std;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unsigned Solve(const string&amp; str)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{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set&lt;string&gt; st;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st.clear();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for (size_t i=0; i&lt;str.size(); i++)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</w:r>
      <w:r w:rsidRPr="006A3DA5">
        <w:rPr>
          <w:rFonts w:ascii="Consolas" w:hAnsi="Consolas"/>
        </w:rPr>
        <w:tab/>
        <w:t>for (size_t j=1; i+j&lt;=str.size(); j++)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</w:r>
      <w:r w:rsidRPr="006A3DA5">
        <w:rPr>
          <w:rFonts w:ascii="Consolas" w:hAnsi="Consolas"/>
        </w:rPr>
        <w:tab/>
      </w:r>
      <w:r w:rsidRPr="006A3DA5">
        <w:rPr>
          <w:rFonts w:ascii="Consolas" w:hAnsi="Consolas"/>
        </w:rPr>
        <w:tab/>
        <w:t>st.insert(str.substr(i, j));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return st.size();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}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int main(void)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{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string str;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cin &gt;&gt; str;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cout &lt;&lt; Solve(str);</w:t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</w:r>
    </w:p>
    <w:p w:rsidR="006A3DA5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ab/>
        <w:t>return 0;</w:t>
      </w:r>
    </w:p>
    <w:p w:rsidR="00FE7474" w:rsidRPr="006A3DA5" w:rsidRDefault="006A3DA5" w:rsidP="006A3DA5">
      <w:pPr>
        <w:spacing w:line="240" w:lineRule="auto"/>
        <w:rPr>
          <w:rFonts w:ascii="Consolas" w:hAnsi="Consolas"/>
        </w:rPr>
      </w:pPr>
      <w:r w:rsidRPr="006A3DA5">
        <w:rPr>
          <w:rFonts w:ascii="Consolas" w:hAnsi="Consolas"/>
        </w:rPr>
        <w:t>}</w:t>
      </w:r>
    </w:p>
    <w:p w:rsidR="009B5CE4" w:rsidRDefault="009B5CE4">
      <w:pPr>
        <w:pStyle w:val="1"/>
      </w:pPr>
      <w:bookmarkStart w:id="30" w:name="_Toc532289001"/>
      <w:r>
        <w:rPr>
          <w:rFonts w:hint="eastAsia"/>
        </w:rPr>
        <w:t>二分查找</w:t>
      </w:r>
      <w:bookmarkEnd w:id="30"/>
    </w:p>
    <w:p w:rsidR="009B5CE4" w:rsidRDefault="009B5CE4" w:rsidP="009B5CE4">
      <w:r>
        <w:t>#include &lt;stdio.h&gt;</w:t>
      </w:r>
    </w:p>
    <w:p w:rsidR="009B5CE4" w:rsidRDefault="009B5CE4" w:rsidP="009B5CE4">
      <w:r>
        <w:lastRenderedPageBreak/>
        <w:t>typedef long long ll;</w:t>
      </w:r>
    </w:p>
    <w:p w:rsidR="009B5CE4" w:rsidRDefault="009B5CE4" w:rsidP="009B5CE4">
      <w:r>
        <w:t>int a[100005];</w:t>
      </w:r>
    </w:p>
    <w:p w:rsidR="009B5CE4" w:rsidRDefault="009B5CE4" w:rsidP="009B5CE4"/>
    <w:p w:rsidR="009B5CE4" w:rsidRDefault="009B5CE4" w:rsidP="009B5CE4">
      <w:r>
        <w:t>// the work capacity of the machine</w:t>
      </w:r>
    </w:p>
    <w:p w:rsidR="009B5CE4" w:rsidRDefault="009B5CE4" w:rsidP="009B5CE4">
      <w:r>
        <w:t>ll Capacity(int n, ll mid, int m)</w:t>
      </w:r>
    </w:p>
    <w:p w:rsidR="009B5CE4" w:rsidRDefault="009B5CE4" w:rsidP="009B5CE4">
      <w:r>
        <w:t>{</w:t>
      </w:r>
    </w:p>
    <w:p w:rsidR="009B5CE4" w:rsidRDefault="009B5CE4" w:rsidP="009B5CE4">
      <w:r>
        <w:tab/>
        <w:t>ll ans = 0;</w:t>
      </w:r>
    </w:p>
    <w:p w:rsidR="009B5CE4" w:rsidRDefault="009B5CE4" w:rsidP="009B5CE4">
      <w:r>
        <w:tab/>
        <w:t>int i;</w:t>
      </w:r>
    </w:p>
    <w:p w:rsidR="009B5CE4" w:rsidRDefault="009B5CE4" w:rsidP="009B5CE4">
      <w:r>
        <w:tab/>
        <w:t>for (i = 0; i &lt; n; i++)</w:t>
      </w:r>
    </w:p>
    <w:p w:rsidR="009B5CE4" w:rsidRDefault="009B5CE4" w:rsidP="009B5CE4">
      <w:r>
        <w:tab/>
        <w:t>{</w:t>
      </w:r>
    </w:p>
    <w:p w:rsidR="009B5CE4" w:rsidRDefault="009B5CE4" w:rsidP="009B5CE4">
      <w:r>
        <w:tab/>
      </w:r>
      <w:r>
        <w:tab/>
        <w:t>ans += mid / a[i];</w:t>
      </w:r>
    </w:p>
    <w:p w:rsidR="009B5CE4" w:rsidRDefault="009B5CE4" w:rsidP="009B5CE4">
      <w:r>
        <w:tab/>
      </w:r>
      <w:r>
        <w:tab/>
        <w:t>if (ans &gt; m) // have washed enough clothes</w:t>
      </w:r>
    </w:p>
    <w:p w:rsidR="009B5CE4" w:rsidRDefault="009B5CE4" w:rsidP="009B5CE4">
      <w:r>
        <w:t xml:space="preserve">   </w:t>
      </w:r>
      <w:r>
        <w:tab/>
      </w:r>
      <w:r>
        <w:tab/>
      </w:r>
      <w:r>
        <w:tab/>
        <w:t>return ans;</w:t>
      </w:r>
    </w:p>
    <w:p w:rsidR="009B5CE4" w:rsidRDefault="009B5CE4" w:rsidP="009B5CE4">
      <w:r>
        <w:tab/>
        <w:t>}</w:t>
      </w:r>
    </w:p>
    <w:p w:rsidR="009B5CE4" w:rsidRDefault="009B5CE4" w:rsidP="009B5CE4">
      <w:r>
        <w:tab/>
        <w:t>return ans;</w:t>
      </w:r>
    </w:p>
    <w:p w:rsidR="009B5CE4" w:rsidRDefault="009B5CE4" w:rsidP="009B5CE4">
      <w:r>
        <w:t>}</w:t>
      </w:r>
    </w:p>
    <w:p w:rsidR="009B5CE4" w:rsidRDefault="009B5CE4" w:rsidP="009B5CE4"/>
    <w:p w:rsidR="009B5CE4" w:rsidRDefault="009B5CE4" w:rsidP="009B5CE4">
      <w:r>
        <w:t>int main()</w:t>
      </w:r>
    </w:p>
    <w:p w:rsidR="009B5CE4" w:rsidRDefault="009B5CE4" w:rsidP="009B5CE4">
      <w:r>
        <w:t>{</w:t>
      </w:r>
    </w:p>
    <w:p w:rsidR="009B5CE4" w:rsidRDefault="009B5CE4" w:rsidP="009B5CE4">
      <w:r>
        <w:tab/>
        <w:t>int n, m, i;</w:t>
      </w:r>
    </w:p>
    <w:p w:rsidR="009B5CE4" w:rsidRDefault="009B5CE4" w:rsidP="009B5CE4">
      <w:r>
        <w:tab/>
        <w:t>ll ans = 0;</w:t>
      </w:r>
    </w:p>
    <w:p w:rsidR="009B5CE4" w:rsidRDefault="009B5CE4" w:rsidP="009B5CE4">
      <w:r>
        <w:tab/>
        <w:t>ll right, left, mid, now;</w:t>
      </w:r>
    </w:p>
    <w:p w:rsidR="009B5CE4" w:rsidRDefault="009B5CE4" w:rsidP="009B5CE4">
      <w:r>
        <w:tab/>
        <w:t>scanf ("%d %d", &amp;n, &amp;m);</w:t>
      </w:r>
    </w:p>
    <w:p w:rsidR="009B5CE4" w:rsidRDefault="009B5CE4" w:rsidP="009B5CE4">
      <w:r>
        <w:tab/>
        <w:t>for (i=0; i&lt;n; i++)</w:t>
      </w:r>
    </w:p>
    <w:p w:rsidR="009B5CE4" w:rsidRDefault="009B5CE4" w:rsidP="009B5CE4">
      <w:r>
        <w:tab/>
      </w:r>
      <w:r>
        <w:tab/>
        <w:t>scanf ("%d",&amp;a[i]);</w:t>
      </w:r>
      <w:r>
        <w:tab/>
      </w:r>
    </w:p>
    <w:p w:rsidR="009B5CE4" w:rsidRDefault="009B5CE4" w:rsidP="009B5CE4">
      <w:r>
        <w:tab/>
        <w:t>left = 0;</w:t>
      </w:r>
    </w:p>
    <w:p w:rsidR="009B5CE4" w:rsidRDefault="009B5CE4" w:rsidP="009B5CE4">
      <w:r>
        <w:tab/>
        <w:t>right = 1e11; // 100000 * 1000000</w:t>
      </w:r>
    </w:p>
    <w:p w:rsidR="009B5CE4" w:rsidRDefault="009B5CE4" w:rsidP="009B5CE4">
      <w:r>
        <w:tab/>
        <w:t>while (right &gt;= left)</w:t>
      </w:r>
    </w:p>
    <w:p w:rsidR="009B5CE4" w:rsidRDefault="009B5CE4" w:rsidP="009B5CE4">
      <w:r>
        <w:tab/>
        <w:t>{</w:t>
      </w:r>
    </w:p>
    <w:p w:rsidR="009B5CE4" w:rsidRDefault="009B5CE4" w:rsidP="009B5CE4">
      <w:r>
        <w:tab/>
      </w:r>
      <w:r>
        <w:tab/>
        <w:t>mid = (right + left) &gt;&gt; 1;</w:t>
      </w:r>
    </w:p>
    <w:p w:rsidR="009B5CE4" w:rsidRDefault="009B5CE4" w:rsidP="009B5CE4">
      <w:r>
        <w:tab/>
      </w:r>
      <w:r>
        <w:tab/>
        <w:t>ans = Capacity(n, mid, m);</w:t>
      </w:r>
    </w:p>
    <w:p w:rsidR="009B5CE4" w:rsidRDefault="009B5CE4" w:rsidP="009B5CE4">
      <w:r>
        <w:lastRenderedPageBreak/>
        <w:tab/>
      </w:r>
      <w:r>
        <w:tab/>
        <w:t>if (ans &gt; m)</w:t>
      </w:r>
    </w:p>
    <w:p w:rsidR="009B5CE4" w:rsidRDefault="009B5CE4" w:rsidP="009B5CE4">
      <w:r>
        <w:tab/>
      </w:r>
      <w:r>
        <w:tab/>
        <w:t>{</w:t>
      </w:r>
    </w:p>
    <w:p w:rsidR="009B5CE4" w:rsidRDefault="009B5CE4" w:rsidP="009B5CE4">
      <w:r>
        <w:tab/>
      </w:r>
      <w:r>
        <w:tab/>
      </w:r>
      <w:r>
        <w:tab/>
        <w:t>now = mid;</w:t>
      </w:r>
    </w:p>
    <w:p w:rsidR="009B5CE4" w:rsidRDefault="009B5CE4" w:rsidP="009B5CE4">
      <w:r>
        <w:tab/>
      </w:r>
      <w:r>
        <w:tab/>
      </w:r>
      <w:r>
        <w:tab/>
        <w:t>right = mid - 1;</w:t>
      </w:r>
    </w:p>
    <w:p w:rsidR="009B5CE4" w:rsidRDefault="009B5CE4" w:rsidP="009B5CE4">
      <w:r>
        <w:tab/>
      </w:r>
      <w:r>
        <w:tab/>
        <w:t>}</w:t>
      </w:r>
    </w:p>
    <w:p w:rsidR="009B5CE4" w:rsidRDefault="009B5CE4" w:rsidP="009B5CE4">
      <w:r>
        <w:tab/>
      </w:r>
      <w:r>
        <w:tab/>
        <w:t>else if (ans &lt; m)</w:t>
      </w:r>
    </w:p>
    <w:p w:rsidR="009B5CE4" w:rsidRDefault="009B5CE4" w:rsidP="009B5CE4">
      <w:r>
        <w:tab/>
      </w:r>
      <w:r>
        <w:tab/>
        <w:t>{</w:t>
      </w:r>
    </w:p>
    <w:p w:rsidR="009B5CE4" w:rsidRDefault="009B5CE4" w:rsidP="009B5CE4">
      <w:r>
        <w:tab/>
      </w:r>
      <w:r>
        <w:tab/>
      </w:r>
      <w:r>
        <w:tab/>
        <w:t>left = mid + 1;</w:t>
      </w:r>
    </w:p>
    <w:p w:rsidR="009B5CE4" w:rsidRDefault="009B5CE4" w:rsidP="009B5CE4">
      <w:r>
        <w:tab/>
      </w:r>
      <w:r>
        <w:tab/>
        <w:t>}</w:t>
      </w:r>
    </w:p>
    <w:p w:rsidR="009B5CE4" w:rsidRDefault="009B5CE4" w:rsidP="009B5CE4">
      <w:r>
        <w:tab/>
      </w:r>
      <w:r>
        <w:tab/>
        <w:t>else// (ans==m)</w:t>
      </w:r>
    </w:p>
    <w:p w:rsidR="009B5CE4" w:rsidRDefault="009B5CE4" w:rsidP="009B5CE4">
      <w:r>
        <w:tab/>
      </w:r>
      <w:r>
        <w:tab/>
        <w:t>{</w:t>
      </w:r>
      <w:r>
        <w:tab/>
      </w:r>
    </w:p>
    <w:p w:rsidR="009B5CE4" w:rsidRDefault="009B5CE4" w:rsidP="009B5CE4">
      <w:r>
        <w:tab/>
      </w:r>
      <w:r>
        <w:tab/>
      </w:r>
      <w:r>
        <w:tab/>
        <w:t>now = mid;</w:t>
      </w:r>
    </w:p>
    <w:p w:rsidR="009B5CE4" w:rsidRDefault="009B5CE4" w:rsidP="009B5CE4">
      <w:r>
        <w:tab/>
      </w:r>
      <w:r>
        <w:tab/>
      </w:r>
      <w:r>
        <w:tab/>
        <w:t>break;</w:t>
      </w:r>
      <w:r>
        <w:tab/>
      </w:r>
    </w:p>
    <w:p w:rsidR="009B5CE4" w:rsidRDefault="009B5CE4" w:rsidP="009B5CE4">
      <w:r>
        <w:tab/>
      </w:r>
      <w:r>
        <w:tab/>
        <w:t>}</w:t>
      </w:r>
    </w:p>
    <w:p w:rsidR="009B5CE4" w:rsidRDefault="009B5CE4" w:rsidP="009B5CE4">
      <w:r>
        <w:tab/>
        <w:t>}</w:t>
      </w:r>
    </w:p>
    <w:p w:rsidR="009B5CE4" w:rsidRDefault="009B5CE4" w:rsidP="009B5CE4">
      <w:r>
        <w:tab/>
        <w:t>printf ("%lld", now);</w:t>
      </w:r>
    </w:p>
    <w:p w:rsidR="009B5CE4" w:rsidRDefault="009B5CE4" w:rsidP="009B5CE4">
      <w:r>
        <w:tab/>
        <w:t>return 0;</w:t>
      </w:r>
    </w:p>
    <w:p w:rsidR="009B5CE4" w:rsidRPr="009B5CE4" w:rsidRDefault="009B5CE4" w:rsidP="009B5CE4">
      <w:r>
        <w:t>}</w:t>
      </w:r>
    </w:p>
    <w:p w:rsidR="0022562E" w:rsidRDefault="0022562E">
      <w:pPr>
        <w:pStyle w:val="1"/>
      </w:pPr>
      <w:bookmarkStart w:id="31" w:name="_Toc532289002"/>
      <w:r>
        <w:rPr>
          <w:rFonts w:hint="eastAsia"/>
        </w:rPr>
        <w:t>最小生成树</w:t>
      </w:r>
      <w:r w:rsidR="002A7C2E">
        <w:rPr>
          <w:rFonts w:hint="eastAsia"/>
        </w:rPr>
        <w:t>（</w:t>
      </w:r>
      <w:r w:rsidR="002A7C2E">
        <w:t>KRUSKAL</w:t>
      </w:r>
      <w:r w:rsidR="002A7C2E">
        <w:rPr>
          <w:rFonts w:hint="eastAsia"/>
        </w:rPr>
        <w:t>）</w:t>
      </w:r>
      <w:bookmarkEnd w:id="31"/>
    </w:p>
    <w:p w:rsidR="002A7C2E" w:rsidRPr="00661931" w:rsidRDefault="002A7C2E" w:rsidP="00661931">
      <w:pPr>
        <w:spacing w:line="240" w:lineRule="auto"/>
        <w:rPr>
          <w:rFonts w:ascii="Consolas" w:hAnsi="Consolas"/>
        </w:rPr>
      </w:pPr>
      <w:r w:rsidRPr="00661931">
        <w:rPr>
          <w:rFonts w:ascii="Consolas" w:hAnsi="Consolas"/>
        </w:rPr>
        <w:t>#include &lt;cstring&gt;</w:t>
      </w:r>
    </w:p>
    <w:p w:rsidR="002A7C2E" w:rsidRPr="00661931" w:rsidRDefault="002A7C2E" w:rsidP="00661931">
      <w:pPr>
        <w:spacing w:line="240" w:lineRule="auto"/>
        <w:rPr>
          <w:rFonts w:ascii="Consolas" w:hAnsi="Consolas"/>
        </w:rPr>
      </w:pPr>
      <w:r w:rsidRPr="00661931">
        <w:rPr>
          <w:rFonts w:ascii="Consolas" w:hAnsi="Consolas"/>
        </w:rPr>
        <w:t>#include &lt;iostream&gt;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#include &lt;algorithm&gt;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using namespace std;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const int E = 1000;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int par[E];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struct Edge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int u, v, 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bool operator&lt;(const Edge&amp; e) const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lastRenderedPageBreak/>
        <w:tab/>
      </w:r>
      <w:r w:rsidRPr="009208D2">
        <w:rPr>
          <w:rFonts w:ascii="Consolas" w:hAnsi="Consolas"/>
        </w:rPr>
        <w:tab/>
        <w:t>return this-&gt;w &lt; e.w;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 w:hint="eastAsia"/>
        </w:rPr>
        <w:t xml:space="preserve">} edge[E &lt;&lt; 1]; //  </w:t>
      </w:r>
      <w:r w:rsidRPr="009208D2">
        <w:rPr>
          <w:rFonts w:ascii="Consolas" w:hAnsi="Consolas" w:hint="eastAsia"/>
        </w:rPr>
        <w:t>无向图</w:t>
      </w:r>
      <w:r w:rsidRPr="009208D2">
        <w:rPr>
          <w:rFonts w:ascii="Consolas" w:hAnsi="Consolas" w:hint="eastAsia"/>
        </w:rPr>
        <w:t xml:space="preserve"> 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int ecnt = 0;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void AddEdge(int u, int v, int w)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ecnt++;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edge[ecnt].u = u;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edge[ecnt].v = v;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edge[ecnt].w = 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int Find(int x)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if (par[x] == -1) return x;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return par[x] = Find(par[x]);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bool Union(int x, int y)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x = Find(x);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y = Find(y);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if (x == y) return false;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par[x] = y;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return true;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int Kruskal(int n)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memset(par, -1, sizeof(par));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sort(edge + 1, edge + ecnt + 1); // [1..ecnt]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lastRenderedPageBreak/>
        <w:tab/>
        <w:t>int k, s, t;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int ans = 0;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for (int i = 1; i &lt;= ecnt &amp;&amp; k &lt; n-1; i++)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if (Union(edge[i].u, edge[i].v))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ans += edge[i].w;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k++;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return ans;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int main()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int n;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char from, to;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int e, 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while (cin &gt;&gt; n &amp;&amp; n != 0)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for (int i = 0; i &lt; n - 1; i++)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cin &gt;&gt; from &gt;&gt; e;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for (int j = 0; j &lt; e; j++)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{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cin &gt;&gt; to &gt;&gt; w;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AddEdge(from, to, w);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 w:hint="eastAsia"/>
        </w:rPr>
        <w:tab/>
      </w:r>
      <w:r w:rsidRPr="009208D2">
        <w:rPr>
          <w:rFonts w:ascii="Consolas" w:hAnsi="Consolas" w:hint="eastAsia"/>
        </w:rPr>
        <w:tab/>
      </w:r>
      <w:r w:rsidRPr="009208D2">
        <w:rPr>
          <w:rFonts w:ascii="Consolas" w:hAnsi="Consolas" w:hint="eastAsia"/>
        </w:rPr>
        <w:tab/>
      </w:r>
      <w:r w:rsidRPr="009208D2">
        <w:rPr>
          <w:rFonts w:ascii="Consolas" w:hAnsi="Consolas" w:hint="eastAsia"/>
        </w:rPr>
        <w:tab/>
        <w:t xml:space="preserve">AddEdge(to, from, w); // </w:t>
      </w:r>
      <w:r w:rsidRPr="009208D2">
        <w:rPr>
          <w:rFonts w:ascii="Consolas" w:hAnsi="Consolas" w:hint="eastAsia"/>
        </w:rPr>
        <w:t>无向图</w:t>
      </w:r>
      <w:r w:rsidRPr="009208D2">
        <w:rPr>
          <w:rFonts w:ascii="Consolas" w:hAnsi="Consolas" w:hint="eastAsia"/>
        </w:rPr>
        <w:t xml:space="preserve"> 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cout &lt;&lt; Kruskal(n) &lt;&lt; endl;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</w:r>
      <w:r w:rsidRPr="009208D2">
        <w:rPr>
          <w:rFonts w:ascii="Consolas" w:hAnsi="Consolas"/>
        </w:rPr>
        <w:tab/>
        <w:t>ecnt = 0;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}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lastRenderedPageBreak/>
        <w:tab/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ab/>
        <w:t>return 0;</w:t>
      </w:r>
    </w:p>
    <w:p w:rsidR="002A7C2E" w:rsidRPr="009208D2" w:rsidRDefault="002A7C2E" w:rsidP="009208D2">
      <w:pPr>
        <w:spacing w:line="240" w:lineRule="auto"/>
        <w:rPr>
          <w:rFonts w:ascii="Consolas" w:hAnsi="Consolas"/>
        </w:rPr>
      </w:pPr>
      <w:r w:rsidRPr="009208D2">
        <w:rPr>
          <w:rFonts w:ascii="Consolas" w:hAnsi="Consolas"/>
        </w:rPr>
        <w:t>}</w:t>
      </w:r>
    </w:p>
    <w:p w:rsidR="0022562E" w:rsidRDefault="0022562E" w:rsidP="0022562E">
      <w:pPr>
        <w:pBdr>
          <w:bottom w:val="double" w:sz="6" w:space="1" w:color="auto"/>
        </w:pBdr>
      </w:pPr>
    </w:p>
    <w:p w:rsidR="001C5B60" w:rsidRDefault="001C5B60" w:rsidP="0022562E">
      <w:pPr>
        <w:pBdr>
          <w:bottom w:val="double" w:sz="6" w:space="1" w:color="auto"/>
        </w:pBdr>
      </w:pPr>
    </w:p>
    <w:p w:rsidR="001C5B60" w:rsidRDefault="001C5B60" w:rsidP="0022562E">
      <w:pPr>
        <w:pBdr>
          <w:bottom w:val="double" w:sz="6" w:space="1" w:color="auto"/>
        </w:pBdr>
      </w:pPr>
    </w:p>
    <w:p w:rsidR="001C5B60" w:rsidRDefault="001C5B60" w:rsidP="0022562E">
      <w:pPr>
        <w:pBdr>
          <w:bottom w:val="double" w:sz="6" w:space="1" w:color="auto"/>
        </w:pBdr>
      </w:pPr>
    </w:p>
    <w:p w:rsidR="001C5B60" w:rsidRDefault="001C5B60" w:rsidP="0022562E">
      <w:pPr>
        <w:pBdr>
          <w:bottom w:val="double" w:sz="6" w:space="1" w:color="auto"/>
        </w:pBdr>
      </w:pPr>
    </w:p>
    <w:p w:rsidR="001C5B60" w:rsidRDefault="001C5B60" w:rsidP="0022562E">
      <w:pPr>
        <w:pBdr>
          <w:bottom w:val="double" w:sz="6" w:space="1" w:color="auto"/>
        </w:pBdr>
      </w:pPr>
    </w:p>
    <w:p w:rsidR="00454B39" w:rsidRDefault="00454B39" w:rsidP="0022562E"/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#include &lt;cstdio&gt;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#include &lt;cstring&gt;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#include &lt;queue&gt;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using namespace std;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const int N = 100005;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typedef long long ll;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struct Edge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int src, dest, cost;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bool operator &lt; (const Edge&amp; o) const 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return this-&gt;cost &gt; o.cost; // used in priority_queue(min heap)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};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priority_queue&lt;Edge&gt; Q;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Edge E;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// UFSet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int par[N];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int Find(int x)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lastRenderedPageBreak/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if (par[x] == 0) return x;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return par[x] = Find(par[x]);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void Union(int x, int y)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x = Find(x);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y = Find(y);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if (x != y)</w:t>
      </w:r>
      <w:r w:rsidRPr="006D184F">
        <w:rPr>
          <w:rFonts w:ascii="Consolas" w:hAnsi="Consolas"/>
        </w:rPr>
        <w:tab/>
        <w:t>par[x] = y;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ll Kruskal(int n, int m)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ll ans = 0;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int k = 0;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int s, 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for (int i = 0; i &lt; m &amp;&amp; k &lt; n - 1; i++)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E = Q.top();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Q.pop();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s = Find(E.src);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t = Find(E.dest);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if (s != t) 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Union(s, t);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ans += E.cost;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return ans;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int main()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lastRenderedPageBreak/>
        <w:tab/>
        <w:t>int n, m;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scanf("%d %d", &amp;n, &amp;m);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for (int i = 0; i &lt; m; i++) {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scanf("%d %d %d", &amp;E.src, &amp;E.dest, &amp;E.cost);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  <w:r w:rsidRPr="006D184F">
        <w:rPr>
          <w:rFonts w:ascii="Consolas" w:hAnsi="Consolas"/>
        </w:rPr>
        <w:tab/>
        <w:t>Q.push(E);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}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printf("%d", Kruskal(n, m));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ab/>
        <w:t>return 0;</w:t>
      </w:r>
    </w:p>
    <w:p w:rsidR="00454B39" w:rsidRPr="006D184F" w:rsidRDefault="00454B39" w:rsidP="006D184F">
      <w:pPr>
        <w:spacing w:line="240" w:lineRule="auto"/>
        <w:rPr>
          <w:rFonts w:ascii="Consolas" w:hAnsi="Consolas"/>
        </w:rPr>
      </w:pPr>
      <w:r w:rsidRPr="006D184F">
        <w:rPr>
          <w:rFonts w:ascii="Consolas" w:hAnsi="Consolas"/>
        </w:rPr>
        <w:t>}</w:t>
      </w:r>
    </w:p>
    <w:sectPr w:rsidR="00454B39" w:rsidRPr="006D184F" w:rsidSect="00C85351">
      <w:footerReference w:type="default" r:id="rId14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1A0" w:rsidRDefault="007441A0" w:rsidP="00855982">
      <w:pPr>
        <w:spacing w:after="0" w:line="240" w:lineRule="auto"/>
      </w:pPr>
      <w:r>
        <w:separator/>
      </w:r>
    </w:p>
  </w:endnote>
  <w:endnote w:type="continuationSeparator" w:id="0">
    <w:p w:rsidR="007441A0" w:rsidRDefault="007441A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2F59" w:rsidRDefault="00D02F59">
        <w:pPr>
          <w:pStyle w:val="a7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3F5871">
          <w:rPr>
            <w:noProof/>
            <w:lang w:val="zh-CN" w:bidi="zh-CN"/>
          </w:rPr>
          <w:t>44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1A0" w:rsidRDefault="007441A0" w:rsidP="00855982">
      <w:pPr>
        <w:spacing w:after="0" w:line="240" w:lineRule="auto"/>
      </w:pPr>
      <w:r>
        <w:separator/>
      </w:r>
    </w:p>
  </w:footnote>
  <w:footnote w:type="continuationSeparator" w:id="0">
    <w:p w:rsidR="007441A0" w:rsidRDefault="007441A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19660A8"/>
    <w:multiLevelType w:val="hybridMultilevel"/>
    <w:tmpl w:val="32CC122A"/>
    <w:lvl w:ilvl="0" w:tplc="AF62D2E4">
      <w:start w:val="217"/>
      <w:numFmt w:val="bullet"/>
      <w:lvlText w:val=""/>
      <w:lvlJc w:val="left"/>
      <w:pPr>
        <w:ind w:left="1776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2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8B"/>
    <w:rsid w:val="000044B3"/>
    <w:rsid w:val="00060E70"/>
    <w:rsid w:val="0008668F"/>
    <w:rsid w:val="00097F4A"/>
    <w:rsid w:val="000A6995"/>
    <w:rsid w:val="000D0EF1"/>
    <w:rsid w:val="000E0FA8"/>
    <w:rsid w:val="000E46C0"/>
    <w:rsid w:val="000E4C79"/>
    <w:rsid w:val="000F04EE"/>
    <w:rsid w:val="00107819"/>
    <w:rsid w:val="00117B23"/>
    <w:rsid w:val="00124B2E"/>
    <w:rsid w:val="001302E6"/>
    <w:rsid w:val="00130C42"/>
    <w:rsid w:val="001568AE"/>
    <w:rsid w:val="0017694C"/>
    <w:rsid w:val="00192CF2"/>
    <w:rsid w:val="001C20A3"/>
    <w:rsid w:val="001C5B60"/>
    <w:rsid w:val="001D4362"/>
    <w:rsid w:val="001E3120"/>
    <w:rsid w:val="00215734"/>
    <w:rsid w:val="00216B5E"/>
    <w:rsid w:val="00222944"/>
    <w:rsid w:val="0022562E"/>
    <w:rsid w:val="002554D4"/>
    <w:rsid w:val="00271530"/>
    <w:rsid w:val="002A1EB4"/>
    <w:rsid w:val="002A4B8B"/>
    <w:rsid w:val="002A7C2E"/>
    <w:rsid w:val="002A7F3A"/>
    <w:rsid w:val="002E15EF"/>
    <w:rsid w:val="002E46A6"/>
    <w:rsid w:val="002F5D14"/>
    <w:rsid w:val="003013F0"/>
    <w:rsid w:val="00310E7D"/>
    <w:rsid w:val="003132B3"/>
    <w:rsid w:val="003243D8"/>
    <w:rsid w:val="003545E9"/>
    <w:rsid w:val="00355E3F"/>
    <w:rsid w:val="00365BB4"/>
    <w:rsid w:val="00373727"/>
    <w:rsid w:val="00384379"/>
    <w:rsid w:val="00384D64"/>
    <w:rsid w:val="00396341"/>
    <w:rsid w:val="003A388E"/>
    <w:rsid w:val="003A6C08"/>
    <w:rsid w:val="003B5C4E"/>
    <w:rsid w:val="003B5D88"/>
    <w:rsid w:val="003E306A"/>
    <w:rsid w:val="003E30EF"/>
    <w:rsid w:val="003F5871"/>
    <w:rsid w:val="004134A8"/>
    <w:rsid w:val="00414A18"/>
    <w:rsid w:val="00441906"/>
    <w:rsid w:val="00442CDF"/>
    <w:rsid w:val="004502D7"/>
    <w:rsid w:val="00454B39"/>
    <w:rsid w:val="004579DB"/>
    <w:rsid w:val="00460488"/>
    <w:rsid w:val="00474CB7"/>
    <w:rsid w:val="00475615"/>
    <w:rsid w:val="0048325B"/>
    <w:rsid w:val="004C1263"/>
    <w:rsid w:val="004C4CE0"/>
    <w:rsid w:val="004C504E"/>
    <w:rsid w:val="004D45BD"/>
    <w:rsid w:val="004D5207"/>
    <w:rsid w:val="004E140D"/>
    <w:rsid w:val="004F1CB0"/>
    <w:rsid w:val="004F5761"/>
    <w:rsid w:val="0050426F"/>
    <w:rsid w:val="005068EF"/>
    <w:rsid w:val="0051293A"/>
    <w:rsid w:val="00512DEA"/>
    <w:rsid w:val="00512E82"/>
    <w:rsid w:val="00513E1E"/>
    <w:rsid w:val="00514C3C"/>
    <w:rsid w:val="0051658B"/>
    <w:rsid w:val="00521D27"/>
    <w:rsid w:val="00575933"/>
    <w:rsid w:val="005769D1"/>
    <w:rsid w:val="00592E7A"/>
    <w:rsid w:val="005A53BB"/>
    <w:rsid w:val="005C0B58"/>
    <w:rsid w:val="005D2BB7"/>
    <w:rsid w:val="00602794"/>
    <w:rsid w:val="006058BE"/>
    <w:rsid w:val="006156A5"/>
    <w:rsid w:val="00632B41"/>
    <w:rsid w:val="00642E7C"/>
    <w:rsid w:val="00646CEB"/>
    <w:rsid w:val="00661931"/>
    <w:rsid w:val="006A3DA5"/>
    <w:rsid w:val="006D0A2E"/>
    <w:rsid w:val="006D184F"/>
    <w:rsid w:val="006D3A7C"/>
    <w:rsid w:val="006F5699"/>
    <w:rsid w:val="00706029"/>
    <w:rsid w:val="007359F1"/>
    <w:rsid w:val="007413F5"/>
    <w:rsid w:val="007441A0"/>
    <w:rsid w:val="00762614"/>
    <w:rsid w:val="00774C7F"/>
    <w:rsid w:val="007833A7"/>
    <w:rsid w:val="00783688"/>
    <w:rsid w:val="007A6E30"/>
    <w:rsid w:val="007C327E"/>
    <w:rsid w:val="007C45AD"/>
    <w:rsid w:val="007D6D10"/>
    <w:rsid w:val="007E073A"/>
    <w:rsid w:val="00827F6C"/>
    <w:rsid w:val="008340B1"/>
    <w:rsid w:val="00855982"/>
    <w:rsid w:val="008676FB"/>
    <w:rsid w:val="00882D3F"/>
    <w:rsid w:val="0088363E"/>
    <w:rsid w:val="008C5666"/>
    <w:rsid w:val="008E0B9E"/>
    <w:rsid w:val="008F040A"/>
    <w:rsid w:val="008F34BC"/>
    <w:rsid w:val="00901227"/>
    <w:rsid w:val="00910E08"/>
    <w:rsid w:val="009208D2"/>
    <w:rsid w:val="0093140C"/>
    <w:rsid w:val="0095384F"/>
    <w:rsid w:val="00960250"/>
    <w:rsid w:val="00973FDF"/>
    <w:rsid w:val="0097426C"/>
    <w:rsid w:val="0098505C"/>
    <w:rsid w:val="009866E4"/>
    <w:rsid w:val="0099336C"/>
    <w:rsid w:val="0099554B"/>
    <w:rsid w:val="009B052E"/>
    <w:rsid w:val="009B5CE4"/>
    <w:rsid w:val="009D34FD"/>
    <w:rsid w:val="00A0226D"/>
    <w:rsid w:val="00A07590"/>
    <w:rsid w:val="00A10484"/>
    <w:rsid w:val="00A20ECA"/>
    <w:rsid w:val="00A21B87"/>
    <w:rsid w:val="00A233C8"/>
    <w:rsid w:val="00A51068"/>
    <w:rsid w:val="00A71FA3"/>
    <w:rsid w:val="00A83B02"/>
    <w:rsid w:val="00A90FB1"/>
    <w:rsid w:val="00AF6C36"/>
    <w:rsid w:val="00B06A38"/>
    <w:rsid w:val="00B10D4C"/>
    <w:rsid w:val="00B16D39"/>
    <w:rsid w:val="00B23469"/>
    <w:rsid w:val="00B3186C"/>
    <w:rsid w:val="00B35075"/>
    <w:rsid w:val="00B57BA3"/>
    <w:rsid w:val="00B64E37"/>
    <w:rsid w:val="00B80D7C"/>
    <w:rsid w:val="00B8687B"/>
    <w:rsid w:val="00BB6A7B"/>
    <w:rsid w:val="00BD10C2"/>
    <w:rsid w:val="00C16028"/>
    <w:rsid w:val="00C8190E"/>
    <w:rsid w:val="00C83842"/>
    <w:rsid w:val="00C85351"/>
    <w:rsid w:val="00C868C2"/>
    <w:rsid w:val="00C86F5C"/>
    <w:rsid w:val="00C91416"/>
    <w:rsid w:val="00CB240D"/>
    <w:rsid w:val="00CC08D3"/>
    <w:rsid w:val="00CC4F05"/>
    <w:rsid w:val="00CD5B28"/>
    <w:rsid w:val="00D02F59"/>
    <w:rsid w:val="00D06594"/>
    <w:rsid w:val="00D2758C"/>
    <w:rsid w:val="00D6266E"/>
    <w:rsid w:val="00D64BC4"/>
    <w:rsid w:val="00D6671E"/>
    <w:rsid w:val="00D67A87"/>
    <w:rsid w:val="00D73137"/>
    <w:rsid w:val="00DB76D2"/>
    <w:rsid w:val="00DD43CE"/>
    <w:rsid w:val="00DF0604"/>
    <w:rsid w:val="00DF5EB2"/>
    <w:rsid w:val="00DF6348"/>
    <w:rsid w:val="00DF7742"/>
    <w:rsid w:val="00E00B63"/>
    <w:rsid w:val="00E15BBB"/>
    <w:rsid w:val="00E51581"/>
    <w:rsid w:val="00E539CA"/>
    <w:rsid w:val="00E707DD"/>
    <w:rsid w:val="00E80520"/>
    <w:rsid w:val="00EC4724"/>
    <w:rsid w:val="00ED4D46"/>
    <w:rsid w:val="00EE0D3A"/>
    <w:rsid w:val="00EE61F7"/>
    <w:rsid w:val="00F028CF"/>
    <w:rsid w:val="00F16A56"/>
    <w:rsid w:val="00F20EAD"/>
    <w:rsid w:val="00F22544"/>
    <w:rsid w:val="00F251B5"/>
    <w:rsid w:val="00F27E6A"/>
    <w:rsid w:val="00F32B50"/>
    <w:rsid w:val="00F4378B"/>
    <w:rsid w:val="00F57DA4"/>
    <w:rsid w:val="00F57F79"/>
    <w:rsid w:val="00F928FD"/>
    <w:rsid w:val="00F94301"/>
    <w:rsid w:val="00FA24BA"/>
    <w:rsid w:val="00FA67F2"/>
    <w:rsid w:val="00FB5914"/>
    <w:rsid w:val="00FC32E9"/>
    <w:rsid w:val="00FD262C"/>
    <w:rsid w:val="00FE2EC5"/>
    <w:rsid w:val="00FE2F50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FD78"/>
  <w15:chartTrackingRefBased/>
  <w15:docId w15:val="{BB0275E8-7721-4D1C-BDF4-4D0BC303D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标题 字符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855982"/>
  </w:style>
  <w:style w:type="character" w:customStyle="1" w:styleId="10">
    <w:name w:val="标题 1 字符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1D4362"/>
    <w:rPr>
      <w:szCs w:val="16"/>
    </w:rPr>
  </w:style>
  <w:style w:type="character" w:styleId="ac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1D4362"/>
    <w:rPr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D436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D4362"/>
    <w:rPr>
      <w:b/>
      <w:bCs/>
      <w:szCs w:val="20"/>
    </w:rPr>
  </w:style>
  <w:style w:type="paragraph" w:styleId="af1">
    <w:name w:val="Document Map"/>
    <w:basedOn w:val="a"/>
    <w:link w:val="af2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2">
    <w:name w:val="文档结构图 字符"/>
    <w:basedOn w:val="a0"/>
    <w:link w:val="af1"/>
    <w:uiPriority w:val="99"/>
    <w:semiHidden/>
    <w:rsid w:val="001D4362"/>
    <w:rPr>
      <w:rFonts w:ascii="Segoe UI" w:hAnsi="Segoe UI" w:cs="Segoe UI"/>
      <w:szCs w:val="16"/>
    </w:rPr>
  </w:style>
  <w:style w:type="paragraph" w:styleId="af3">
    <w:name w:val="endnote text"/>
    <w:basedOn w:val="a"/>
    <w:link w:val="af4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4">
    <w:name w:val="尾注文本 字符"/>
    <w:basedOn w:val="a0"/>
    <w:link w:val="af3"/>
    <w:uiPriority w:val="99"/>
    <w:semiHidden/>
    <w:rsid w:val="001D4362"/>
    <w:rPr>
      <w:szCs w:val="20"/>
    </w:rPr>
  </w:style>
  <w:style w:type="paragraph" w:styleId="af5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脚注文本 字符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宏文本 字符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纯文本 字符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明显引用 字符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910E08"/>
    <w:pPr>
      <w:ind w:firstLineChars="200" w:firstLine="420"/>
    </w:pPr>
  </w:style>
  <w:style w:type="paragraph" w:styleId="aff5">
    <w:name w:val="No Spacing"/>
    <w:link w:val="aff6"/>
    <w:uiPriority w:val="1"/>
    <w:qFormat/>
    <w:rsid w:val="00C85351"/>
    <w:pPr>
      <w:spacing w:after="0" w:line="240" w:lineRule="auto"/>
    </w:pPr>
  </w:style>
  <w:style w:type="character" w:customStyle="1" w:styleId="aff6">
    <w:name w:val="无间隔 字符"/>
    <w:basedOn w:val="a0"/>
    <w:link w:val="aff5"/>
    <w:uiPriority w:val="1"/>
    <w:rsid w:val="00C85351"/>
  </w:style>
  <w:style w:type="paragraph" w:styleId="11">
    <w:name w:val="toc 1"/>
    <w:basedOn w:val="a"/>
    <w:next w:val="a"/>
    <w:autoRedefine/>
    <w:uiPriority w:val="39"/>
    <w:unhideWhenUsed/>
    <w:rsid w:val="00D02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59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16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1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35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0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4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0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1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1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19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34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1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6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10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3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2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60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d\AppData\Roaming\Microsoft\Templates\&#25253;&#34920;&#35774;&#35745;&#65288;&#31354;&#30333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DAF0363CCA4F76817CE71F7D57B6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8B18F4-B1E6-4C47-A0DC-C7DF718770FA}"/>
      </w:docPartPr>
      <w:docPartBody>
        <w:p w:rsidR="00855426" w:rsidRDefault="00855426" w:rsidP="00855426">
          <w:pPr>
            <w:pStyle w:val="E9DAF0363CCA4F76817CE71F7D57B6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8433DC78EC534948A30D7ABDAC9B4DD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0DBC9EE-413C-49E7-9EBD-2660BEC530E9}"/>
      </w:docPartPr>
      <w:docPartBody>
        <w:p w:rsidR="00855426" w:rsidRDefault="00855426" w:rsidP="00855426">
          <w:pPr>
            <w:pStyle w:val="8433DC78EC534948A30D7ABDAC9B4DD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26"/>
    <w:rsid w:val="00122F4F"/>
    <w:rsid w:val="00311BF7"/>
    <w:rsid w:val="00660EE7"/>
    <w:rsid w:val="006A3BA7"/>
    <w:rsid w:val="0085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15ABDBD18492C9AEFAAA0EA80BF76">
    <w:name w:val="D6C15ABDBD18492C9AEFAAA0EA80BF76"/>
    <w:rsid w:val="00855426"/>
    <w:pPr>
      <w:widowControl w:val="0"/>
      <w:jc w:val="both"/>
    </w:pPr>
  </w:style>
  <w:style w:type="paragraph" w:customStyle="1" w:styleId="65EDD6CE3B9F4BD3A6035FA40F5A3A79">
    <w:name w:val="65EDD6CE3B9F4BD3A6035FA40F5A3A79"/>
    <w:rsid w:val="00855426"/>
    <w:pPr>
      <w:widowControl w:val="0"/>
      <w:jc w:val="both"/>
    </w:pPr>
  </w:style>
  <w:style w:type="paragraph" w:customStyle="1" w:styleId="B209DB8143284A48B1EFA4416AF5DDBF">
    <w:name w:val="B209DB8143284A48B1EFA4416AF5DDBF"/>
    <w:rsid w:val="00855426"/>
    <w:pPr>
      <w:widowControl w:val="0"/>
      <w:jc w:val="both"/>
    </w:pPr>
  </w:style>
  <w:style w:type="paragraph" w:customStyle="1" w:styleId="ED56C99C3AE94F42B4B6B4575EA582A9">
    <w:name w:val="ED56C99C3AE94F42B4B6B4575EA582A9"/>
    <w:rsid w:val="00855426"/>
    <w:pPr>
      <w:widowControl w:val="0"/>
      <w:jc w:val="both"/>
    </w:pPr>
  </w:style>
  <w:style w:type="paragraph" w:customStyle="1" w:styleId="834A7C230185436C9155D916650B20D7">
    <w:name w:val="834A7C230185436C9155D916650B20D7"/>
    <w:rsid w:val="00855426"/>
    <w:pPr>
      <w:widowControl w:val="0"/>
      <w:jc w:val="both"/>
    </w:pPr>
  </w:style>
  <w:style w:type="paragraph" w:customStyle="1" w:styleId="E9DAF0363CCA4F76817CE71F7D57B6F5">
    <w:name w:val="E9DAF0363CCA4F76817CE71F7D57B6F5"/>
    <w:rsid w:val="00855426"/>
    <w:pPr>
      <w:widowControl w:val="0"/>
      <w:jc w:val="both"/>
    </w:pPr>
  </w:style>
  <w:style w:type="paragraph" w:customStyle="1" w:styleId="8433DC78EC534948A30D7ABDAC9B4DD4">
    <w:name w:val="8433DC78EC534948A30D7ABDAC9B4DD4"/>
    <w:rsid w:val="0085542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2018-12-08T00:00:00</PublishDate>
  <Abstract/>
  <CompanyAddress>FZU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0D4A91-8C47-4D2B-841C-755CC891D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报表设计（空白）.dotx</Template>
  <TotalTime>1483</TotalTime>
  <Pages>56</Pages>
  <Words>4576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Firerabbit</Company>
  <LinksUpToDate>false</LinksUpToDate>
  <CharactersWithSpaces>30603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</dc:title>
  <dc:subject>reference</dc:subject>
  <dc:creator>xiaojian liang</dc:creator>
  <cp:keywords/>
  <dc:description/>
  <cp:lastModifiedBy>hack hare</cp:lastModifiedBy>
  <cp:revision>55</cp:revision>
  <dcterms:created xsi:type="dcterms:W3CDTF">2018-12-04T05:32:00Z</dcterms:created>
  <dcterms:modified xsi:type="dcterms:W3CDTF">2018-12-11T14:05:00Z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